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F1B" w:rsidRDefault="004C2F1B">
      <w:pPr>
        <w:pStyle w:val="Standard"/>
        <w:rPr>
          <w:rFonts w:hint="eastAsia"/>
        </w:rPr>
      </w:pPr>
    </w:p>
    <w:p w:rsidR="004C2F1B" w:rsidRDefault="004C2F1B">
      <w:pPr>
        <w:pStyle w:val="Standard"/>
        <w:rPr>
          <w:rFonts w:hint="eastAsia"/>
        </w:rPr>
      </w:pPr>
    </w:p>
    <w:p w:rsidR="004C2F1B" w:rsidRDefault="00FC029E">
      <w:pPr>
        <w:pStyle w:val="Standard"/>
        <w:rPr>
          <w:rFonts w:hint="eastAsia"/>
        </w:rPr>
      </w:pPr>
      <w:r>
        <w:rPr>
          <w:noProof/>
          <w:lang w:eastAsia="es-ES"/>
        </w:rPr>
        <w:drawing>
          <wp:inline distT="0" distB="0" distL="0" distR="0" wp14:anchorId="5E4B164E" wp14:editId="01A39AC3">
            <wp:extent cx="4257675" cy="2286000"/>
            <wp:effectExtent l="0" t="0" r="9525" b="0"/>
            <wp:docPr id="11" name="Imagen 11" descr="System PC en Mérida, estado Mérida - Computadoras | BusquedaAmarilla.com  Portal Comercial de Venezue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System PC en Mérida, estado Mérida - Computadoras | BusquedaAmarilla.com  Portal Comercial de Venezuel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F1B" w:rsidRDefault="004C2F1B">
      <w:pPr>
        <w:pStyle w:val="Standard"/>
        <w:rPr>
          <w:rFonts w:hint="eastAsia"/>
        </w:rPr>
      </w:pPr>
    </w:p>
    <w:p w:rsidR="004C2F1B" w:rsidRDefault="004C2F1B">
      <w:pPr>
        <w:pStyle w:val="Standard"/>
        <w:rPr>
          <w:rFonts w:hint="eastAsia"/>
        </w:rPr>
      </w:pPr>
    </w:p>
    <w:p w:rsidR="004C2F1B" w:rsidRDefault="004C2F1B">
      <w:pPr>
        <w:pStyle w:val="Standard"/>
        <w:rPr>
          <w:rFonts w:hint="eastAsia"/>
        </w:rPr>
      </w:pPr>
    </w:p>
    <w:p w:rsidR="004C2F1B" w:rsidRDefault="004C2F1B">
      <w:pPr>
        <w:pStyle w:val="Standard"/>
        <w:rPr>
          <w:rFonts w:hint="eastAsia"/>
        </w:rPr>
      </w:pPr>
    </w:p>
    <w:p w:rsidR="004C2F1B" w:rsidRDefault="004C2F1B">
      <w:pPr>
        <w:pStyle w:val="Standard"/>
        <w:rPr>
          <w:rFonts w:hint="eastAsia"/>
        </w:rPr>
      </w:pPr>
    </w:p>
    <w:p w:rsidR="004C2F1B" w:rsidRDefault="004C2F1B">
      <w:pPr>
        <w:pStyle w:val="Standard"/>
        <w:rPr>
          <w:rFonts w:hint="eastAsia"/>
        </w:rPr>
      </w:pPr>
    </w:p>
    <w:p w:rsidR="004C2F1B" w:rsidRDefault="004C2F1B">
      <w:pPr>
        <w:pStyle w:val="Standard"/>
        <w:rPr>
          <w:rFonts w:hint="eastAsia"/>
        </w:rPr>
      </w:pPr>
    </w:p>
    <w:p w:rsidR="004C2F1B" w:rsidRDefault="004C2F1B">
      <w:pPr>
        <w:pStyle w:val="Standard"/>
        <w:rPr>
          <w:rFonts w:hint="eastAsia"/>
        </w:rPr>
      </w:pPr>
    </w:p>
    <w:p w:rsidR="004C2F1B" w:rsidRDefault="004C2F1B">
      <w:pPr>
        <w:pStyle w:val="Standard"/>
        <w:rPr>
          <w:rFonts w:hint="eastAsia"/>
        </w:rPr>
      </w:pPr>
    </w:p>
    <w:p w:rsidR="004C2F1B" w:rsidRDefault="004C2F1B">
      <w:pPr>
        <w:pStyle w:val="Standard"/>
        <w:rPr>
          <w:rFonts w:hint="eastAsia"/>
        </w:rPr>
      </w:pPr>
    </w:p>
    <w:p w:rsidR="004C2F1B" w:rsidRDefault="00FC029E">
      <w:pPr>
        <w:pStyle w:val="Tema"/>
        <w:rPr>
          <w:rFonts w:hint="eastAsia"/>
        </w:rPr>
      </w:pPr>
      <w:r>
        <w:t>SUPER</w:t>
      </w:r>
    </w:p>
    <w:p w:rsidR="004C2F1B" w:rsidRDefault="00DC5DB7">
      <w:pPr>
        <w:pStyle w:val="Puesto"/>
        <w:rPr>
          <w:rFonts w:hint="eastAsia"/>
        </w:rPr>
      </w:pPr>
      <w:r>
        <w:fldChar w:fldCharType="begin"/>
      </w:r>
      <w:r>
        <w:instrText xml:space="preserve"> TITLE </w:instrText>
      </w:r>
      <w:r>
        <w:rPr>
          <w:rFonts w:hint="eastAsia"/>
        </w:rPr>
        <w:fldChar w:fldCharType="separate"/>
      </w:r>
      <w:r>
        <w:t>Planes de Pruebas Funcionales</w:t>
      </w:r>
      <w:r>
        <w:fldChar w:fldCharType="end"/>
      </w:r>
    </w:p>
    <w:p w:rsidR="004C2F1B" w:rsidRDefault="004C2F1B">
      <w:pPr>
        <w:pStyle w:val="Subttulo"/>
        <w:rPr>
          <w:rFonts w:hint="eastAsia"/>
        </w:rPr>
      </w:pPr>
    </w:p>
    <w:p w:rsidR="004C2F1B" w:rsidRDefault="004C2F1B">
      <w:pPr>
        <w:pStyle w:val="Textbody"/>
        <w:rPr>
          <w:rFonts w:hint="eastAsia"/>
        </w:rPr>
      </w:pPr>
    </w:p>
    <w:p w:rsidR="004C2F1B" w:rsidRDefault="004C2F1B">
      <w:pPr>
        <w:pStyle w:val="Textbody"/>
        <w:rPr>
          <w:rFonts w:hint="eastAsia"/>
        </w:rPr>
      </w:pPr>
    </w:p>
    <w:p w:rsidR="004C2F1B" w:rsidRDefault="004C2F1B">
      <w:pPr>
        <w:pStyle w:val="Textbody"/>
        <w:rPr>
          <w:rFonts w:hint="eastAsia"/>
        </w:rPr>
      </w:pPr>
    </w:p>
    <w:p w:rsidR="004C2F1B" w:rsidRDefault="004C2F1B">
      <w:pPr>
        <w:pStyle w:val="Textbody"/>
        <w:rPr>
          <w:rFonts w:hint="eastAsia"/>
        </w:rPr>
      </w:pPr>
    </w:p>
    <w:p w:rsidR="004C2F1B" w:rsidRDefault="00DC5DB7">
      <w:pPr>
        <w:pStyle w:val="Notaalpi"/>
        <w:rPr>
          <w:rFonts w:hint="eastAsia"/>
        </w:rPr>
      </w:pPr>
      <w:r>
        <w:t xml:space="preserve">Versión: </w:t>
      </w:r>
      <w:r>
        <w:fldChar w:fldCharType="begin"/>
      </w:r>
      <w:r>
        <w:instrText xml:space="preserve"> KEYWORDS </w:instrText>
      </w:r>
      <w:r>
        <w:rPr>
          <w:rFonts w:hint="eastAsia"/>
        </w:rPr>
        <w:fldChar w:fldCharType="separate"/>
      </w:r>
      <w:r>
        <w:t>0100</w:t>
      </w:r>
      <w:r>
        <w:fldChar w:fldCharType="end"/>
      </w:r>
    </w:p>
    <w:p w:rsidR="004C2F1B" w:rsidRDefault="00DC5DB7">
      <w:pPr>
        <w:pStyle w:val="Notaalpi"/>
        <w:rPr>
          <w:rFonts w:hint="eastAsia"/>
        </w:rPr>
      </w:pPr>
      <w:r>
        <w:t xml:space="preserve">Fecha: </w:t>
      </w:r>
      <w:r w:rsidR="00C6044E">
        <w:t>19/07/2020</w:t>
      </w:r>
    </w:p>
    <w:p w:rsidR="004C2F1B" w:rsidRDefault="004C2F1B">
      <w:pPr>
        <w:pStyle w:val="Notaalpi"/>
        <w:rPr>
          <w:rFonts w:hint="eastAsia"/>
        </w:rPr>
      </w:pPr>
    </w:p>
    <w:p w:rsidR="004C2F1B" w:rsidRDefault="004C2F1B">
      <w:pPr>
        <w:pStyle w:val="Notaalpi"/>
        <w:rPr>
          <w:rFonts w:hint="eastAsia"/>
        </w:rPr>
      </w:pPr>
    </w:p>
    <w:p w:rsidR="004C2F1B" w:rsidRDefault="00DC5DB7">
      <w:pPr>
        <w:pStyle w:val="Notaalpi"/>
        <w:jc w:val="left"/>
        <w:rPr>
          <w:rFonts w:hint="eastAsia"/>
        </w:rPr>
      </w:pPr>
      <w:r>
        <w:t>[Versión del Producto]</w:t>
      </w:r>
    </w:p>
    <w:tbl>
      <w:tblPr>
        <w:tblW w:w="9637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4C2F1B">
        <w:tblPrEx>
          <w:tblCellMar>
            <w:top w:w="0" w:type="dxa"/>
            <w:bottom w:w="0" w:type="dxa"/>
          </w:tblCellMar>
        </w:tblPrEx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Default="00DC5DB7">
            <w:pPr>
              <w:pStyle w:val="Textbody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Queda prohibido </w:t>
            </w:r>
            <w:r>
              <w:rPr>
                <w:color w:val="000000"/>
              </w:rPr>
              <w:t>cualquier tipo de explotación y, en particular, la reproducción, distribución, comunicación pública y/o transformación, total o parcial, por cualquier medio, de este documento sin el previo consentimiento expreso y por escrito de la Junta de Andalucía.</w:t>
            </w:r>
          </w:p>
        </w:tc>
      </w:tr>
    </w:tbl>
    <w:p w:rsidR="00000000" w:rsidRDefault="00DC5DB7">
      <w:pPr>
        <w:sectPr w:rsidR="00000000">
          <w:pgSz w:w="11905" w:h="16837"/>
          <w:pgMar w:top="1134" w:right="1134" w:bottom="1134" w:left="1134" w:header="720" w:footer="720" w:gutter="0"/>
          <w:cols w:space="720"/>
        </w:sectPr>
      </w:pPr>
    </w:p>
    <w:p w:rsidR="004C2F1B" w:rsidRDefault="004C2F1B">
      <w:pPr>
        <w:pStyle w:val="Heading"/>
      </w:pPr>
    </w:p>
    <w:p w:rsidR="004C2F1B" w:rsidRDefault="00DC5DB7">
      <w:pPr>
        <w:pStyle w:val="HojadeControl"/>
        <w:jc w:val="center"/>
        <w:rPr>
          <w:rFonts w:hint="eastAsia"/>
        </w:rPr>
      </w:pPr>
      <w:r>
        <w:t>HOJA DE CONTROL</w:t>
      </w:r>
    </w:p>
    <w:p w:rsidR="004C2F1B" w:rsidRDefault="004C2F1B">
      <w:pPr>
        <w:pStyle w:val="Textbody"/>
        <w:rPr>
          <w:rFonts w:hint="eastAsia"/>
        </w:rPr>
      </w:pPr>
    </w:p>
    <w:p w:rsidR="004C2F1B" w:rsidRDefault="004C2F1B">
      <w:pPr>
        <w:pStyle w:val="Standard"/>
        <w:rPr>
          <w:rFonts w:hint="eastAsia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4C2F1B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rPr>
                <w:rFonts w:hint="eastAsia"/>
              </w:rPr>
            </w:pPr>
            <w:r>
              <w:t>&lt;Nombre Consejería u Organismo Autónomo&gt;</w:t>
            </w:r>
          </w:p>
        </w:tc>
      </w:tr>
      <w:tr w:rsidR="004C2F1B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C224FB">
            <w:pPr>
              <w:pStyle w:val="TableContents"/>
              <w:rPr>
                <w:rFonts w:hint="eastAsia"/>
              </w:rPr>
            </w:pPr>
            <w:proofErr w:type="spellStart"/>
            <w:r>
              <w:t>Super</w:t>
            </w:r>
            <w:proofErr w:type="spellEnd"/>
          </w:p>
        </w:tc>
      </w:tr>
      <w:tr w:rsidR="004C2F1B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rPr>
                <w:rFonts w:hint="eastAsia"/>
              </w:rPr>
            </w:pPr>
            <w:r>
              <w:fldChar w:fldCharType="begin"/>
            </w:r>
            <w:r>
              <w:instrText xml:space="preserve"> TITLE </w:instrText>
            </w:r>
            <w:r>
              <w:rPr>
                <w:rFonts w:hint="eastAsia"/>
              </w:rPr>
              <w:fldChar w:fldCharType="separate"/>
            </w:r>
            <w:r>
              <w:t>Planes de Pruebas Funcionales</w:t>
            </w:r>
            <w:r>
              <w:fldChar w:fldCharType="end"/>
            </w:r>
          </w:p>
        </w:tc>
      </w:tr>
      <w:tr w:rsidR="004C2F1B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C224FB">
            <w:pPr>
              <w:pStyle w:val="TableContents"/>
              <w:rPr>
                <w:rFonts w:hint="eastAsia"/>
              </w:rPr>
            </w:pPr>
            <w:r>
              <w:t>SYSTEMPC</w:t>
            </w:r>
          </w:p>
        </w:tc>
      </w:tr>
      <w:tr w:rsidR="004C2F1B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rPr>
                <w:rFonts w:hint="eastAsia"/>
              </w:rPr>
            </w:pPr>
            <w:r>
              <w:fldChar w:fldCharType="begin"/>
            </w:r>
            <w:r>
              <w:instrText xml:space="preserve"> KEYWORDS </w:instrText>
            </w:r>
            <w:r>
              <w:rPr>
                <w:rFonts w:hint="eastAsia"/>
              </w:rPr>
              <w:fldChar w:fldCharType="separate"/>
            </w:r>
            <w:r>
              <w:t>0100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C224FB">
            <w:pPr>
              <w:pStyle w:val="TableContents"/>
              <w:jc w:val="center"/>
              <w:rPr>
                <w:rFonts w:hint="eastAsia"/>
              </w:rPr>
            </w:pPr>
            <w:r>
              <w:t>10/07/2020</w:t>
            </w:r>
          </w:p>
        </w:tc>
      </w:tr>
      <w:tr w:rsidR="004C2F1B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2D508A">
            <w:pPr>
              <w:pStyle w:val="TableContents"/>
              <w:rPr>
                <w:rFonts w:hint="eastAsia"/>
              </w:rPr>
            </w:pPr>
            <w:r>
              <w:t>Sánchez Leonardo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6E33">
            <w:pPr>
              <w:pStyle w:val="TableContents"/>
              <w:jc w:val="center"/>
              <w:rPr>
                <w:rFonts w:hint="eastAsia"/>
              </w:rPr>
            </w:pPr>
            <w:r>
              <w:t>19</w:t>
            </w:r>
            <w:r>
              <w:t>/07/2020</w:t>
            </w:r>
          </w:p>
        </w:tc>
      </w:tr>
      <w:tr w:rsidR="004C2F1B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4C2F1B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4C2F1B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NUMPAGES </w:instrText>
            </w:r>
            <w:r>
              <w:rPr>
                <w:rFonts w:hint="eastAsia"/>
              </w:rP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:rsidR="004C2F1B" w:rsidRDefault="004C2F1B">
      <w:pPr>
        <w:pStyle w:val="Standard"/>
        <w:rPr>
          <w:rFonts w:hint="eastAsia"/>
        </w:rPr>
      </w:pPr>
    </w:p>
    <w:p w:rsidR="004C2F1B" w:rsidRDefault="004C2F1B">
      <w:pPr>
        <w:pStyle w:val="Standard"/>
        <w:rPr>
          <w:rFonts w:hint="eastAsia"/>
          <w:sz w:val="24"/>
        </w:rPr>
      </w:pPr>
    </w:p>
    <w:p w:rsidR="004C2F1B" w:rsidRDefault="00DC5DB7">
      <w:pPr>
        <w:pStyle w:val="Standard"/>
        <w:rPr>
          <w:rFonts w:hint="eastAsia"/>
          <w:sz w:val="24"/>
        </w:rPr>
      </w:pPr>
      <w:r>
        <w:rPr>
          <w:sz w:val="24"/>
        </w:rPr>
        <w:t>REGISTRO DE CAMBIOS</w:t>
      </w:r>
    </w:p>
    <w:p w:rsidR="004C2F1B" w:rsidRDefault="004C2F1B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4C2F1B">
        <w:tblPrEx>
          <w:tblCellMar>
            <w:top w:w="0" w:type="dxa"/>
            <w:bottom w:w="0" w:type="dxa"/>
          </w:tblCellMar>
        </w:tblPrEx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4C2F1B">
        <w:tblPrEx>
          <w:tblCellMar>
            <w:top w:w="0" w:type="dxa"/>
            <w:bottom w:w="0" w:type="dxa"/>
          </w:tblCellMar>
        </w:tblPrEx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jc w:val="center"/>
              <w:rPr>
                <w:rFonts w:hint="eastAsia"/>
              </w:rPr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jc w:val="center"/>
              <w:rPr>
                <w:rFonts w:hint="eastAsia"/>
              </w:rPr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C224FB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lena Mariscal 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C224FB">
            <w:pPr>
              <w:pStyle w:val="TableContents"/>
              <w:jc w:val="center"/>
              <w:rPr>
                <w:rFonts w:hint="eastAsia"/>
              </w:rPr>
            </w:pPr>
            <w:r>
              <w:t>19/07/2020</w:t>
            </w:r>
          </w:p>
        </w:tc>
      </w:tr>
      <w:tr w:rsidR="00C224FB">
        <w:tblPrEx>
          <w:tblCellMar>
            <w:top w:w="0" w:type="dxa"/>
            <w:bottom w:w="0" w:type="dxa"/>
          </w:tblCellMar>
        </w:tblPrEx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224FB" w:rsidRDefault="00C224FB" w:rsidP="00C224FB">
            <w:pPr>
              <w:pStyle w:val="TableContents"/>
              <w:jc w:val="center"/>
              <w:rPr>
                <w:rFonts w:hint="eastAsia"/>
              </w:rPr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224FB" w:rsidRDefault="00C224FB" w:rsidP="00C224FB">
            <w:pPr>
              <w:pStyle w:val="TableContents"/>
              <w:jc w:val="center"/>
              <w:rPr>
                <w:rFonts w:hint="eastAsia"/>
              </w:rPr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224FB" w:rsidRDefault="00C224FB" w:rsidP="00C224FB">
            <w:pPr>
              <w:pStyle w:val="TableContents"/>
              <w:jc w:val="center"/>
              <w:rPr>
                <w:rFonts w:hint="eastAsia"/>
              </w:rPr>
            </w:pPr>
            <w:r>
              <w:t xml:space="preserve">Jéssica Córdova 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224FB" w:rsidRDefault="00C224FB" w:rsidP="00C224FB">
            <w:pPr>
              <w:pStyle w:val="TableContents"/>
              <w:jc w:val="center"/>
              <w:rPr>
                <w:rFonts w:hint="eastAsia"/>
              </w:rPr>
            </w:pPr>
            <w:r>
              <w:t>19/07/2020</w:t>
            </w:r>
          </w:p>
        </w:tc>
      </w:tr>
      <w:tr w:rsidR="00C224FB">
        <w:tblPrEx>
          <w:tblCellMar>
            <w:top w:w="0" w:type="dxa"/>
            <w:bottom w:w="0" w:type="dxa"/>
          </w:tblCellMar>
        </w:tblPrEx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224FB" w:rsidRDefault="00C224FB" w:rsidP="00C224FB">
            <w:pPr>
              <w:pStyle w:val="TableContents"/>
              <w:jc w:val="center"/>
              <w:rPr>
                <w:rFonts w:hint="eastAsia"/>
              </w:rPr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224FB" w:rsidRDefault="00C224FB" w:rsidP="00C224FB">
            <w:pPr>
              <w:pStyle w:val="TableContents"/>
              <w:jc w:val="center"/>
              <w:rPr>
                <w:rFonts w:hint="eastAsia"/>
              </w:rPr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224FB" w:rsidRDefault="00C224FB" w:rsidP="00C224FB">
            <w:pPr>
              <w:pStyle w:val="TableContents"/>
              <w:jc w:val="center"/>
              <w:rPr>
                <w:rFonts w:hint="eastAsia"/>
              </w:rPr>
            </w:pPr>
            <w:r>
              <w:t xml:space="preserve">Leonardo Sánchez 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224FB" w:rsidRDefault="00C224FB" w:rsidP="00C224FB">
            <w:pPr>
              <w:pStyle w:val="TableContents"/>
              <w:jc w:val="center"/>
              <w:rPr>
                <w:rFonts w:hint="eastAsia"/>
              </w:rPr>
            </w:pPr>
            <w:r>
              <w:t>19/07/2020</w:t>
            </w:r>
          </w:p>
        </w:tc>
      </w:tr>
    </w:tbl>
    <w:p w:rsidR="004C2F1B" w:rsidRDefault="004C2F1B">
      <w:pPr>
        <w:pStyle w:val="Standard"/>
        <w:rPr>
          <w:rFonts w:hint="eastAsia"/>
        </w:rPr>
      </w:pPr>
    </w:p>
    <w:p w:rsidR="004C2F1B" w:rsidRDefault="004C2F1B">
      <w:pPr>
        <w:pStyle w:val="Standard"/>
        <w:rPr>
          <w:rFonts w:hint="eastAsia"/>
          <w:sz w:val="24"/>
        </w:rPr>
      </w:pPr>
    </w:p>
    <w:p w:rsidR="004C2F1B" w:rsidRDefault="00DC5DB7">
      <w:pPr>
        <w:pStyle w:val="Standard"/>
        <w:rPr>
          <w:rFonts w:hint="eastAsia"/>
          <w:sz w:val="24"/>
        </w:rPr>
      </w:pPr>
      <w:r>
        <w:rPr>
          <w:sz w:val="24"/>
        </w:rPr>
        <w:t>CONTROL</w:t>
      </w:r>
      <w:r>
        <w:rPr>
          <w:sz w:val="24"/>
        </w:rPr>
        <w:t xml:space="preserve"> DE DISTRIBUCIÓN</w:t>
      </w:r>
    </w:p>
    <w:p w:rsidR="004C2F1B" w:rsidRDefault="004C2F1B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4C2F1B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4C2F1B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4C2F1B" w:rsidP="005A2713">
            <w:pPr>
              <w:pStyle w:val="TableContents"/>
              <w:rPr>
                <w:rFonts w:hint="eastAsia"/>
              </w:rPr>
            </w:pPr>
          </w:p>
        </w:tc>
      </w:tr>
      <w:tr w:rsidR="004C2F1B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4C2F1B">
            <w:pPr>
              <w:pStyle w:val="TableContents"/>
              <w:rPr>
                <w:rFonts w:hint="eastAsia"/>
              </w:rPr>
            </w:pPr>
          </w:p>
        </w:tc>
      </w:tr>
      <w:tr w:rsidR="004C2F1B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4C2F1B">
            <w:pPr>
              <w:pStyle w:val="TableContents"/>
              <w:rPr>
                <w:rFonts w:hint="eastAsia"/>
              </w:rPr>
            </w:pPr>
          </w:p>
        </w:tc>
      </w:tr>
      <w:tr w:rsidR="004C2F1B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4C2F1B">
            <w:pPr>
              <w:pStyle w:val="TableContents"/>
              <w:rPr>
                <w:rFonts w:hint="eastAsia"/>
              </w:rPr>
            </w:pPr>
          </w:p>
        </w:tc>
      </w:tr>
      <w:tr w:rsidR="004C2F1B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4C2F1B">
            <w:pPr>
              <w:pStyle w:val="TableContents"/>
              <w:rPr>
                <w:rFonts w:hint="eastAsia"/>
              </w:rPr>
            </w:pPr>
          </w:p>
        </w:tc>
      </w:tr>
    </w:tbl>
    <w:p w:rsidR="004C2F1B" w:rsidRDefault="004C2F1B">
      <w:pPr>
        <w:pStyle w:val="Standard"/>
        <w:rPr>
          <w:rFonts w:hint="eastAsia"/>
        </w:rPr>
      </w:pPr>
    </w:p>
    <w:p w:rsidR="004C2F1B" w:rsidRDefault="004C2F1B">
      <w:pPr>
        <w:pStyle w:val="Standard"/>
        <w:rPr>
          <w:rFonts w:hint="eastAsia"/>
        </w:rPr>
      </w:pPr>
    </w:p>
    <w:p w:rsidR="004C2F1B" w:rsidRDefault="004C2F1B">
      <w:pPr>
        <w:pStyle w:val="Standard"/>
        <w:rPr>
          <w:rFonts w:hint="eastAsia"/>
        </w:rPr>
      </w:pPr>
    </w:p>
    <w:p w:rsidR="004C2F1B" w:rsidRDefault="004C2F1B">
      <w:pPr>
        <w:pStyle w:val="Standard"/>
        <w:rPr>
          <w:rFonts w:hint="eastAsia"/>
        </w:rPr>
      </w:pPr>
    </w:p>
    <w:p w:rsidR="004C2F1B" w:rsidRDefault="004C2F1B">
      <w:pPr>
        <w:pStyle w:val="Standard"/>
        <w:rPr>
          <w:rFonts w:hint="eastAsia"/>
        </w:rPr>
      </w:pPr>
    </w:p>
    <w:p w:rsidR="004C2F1B" w:rsidRDefault="004C2F1B">
      <w:pPr>
        <w:pStyle w:val="Textbody"/>
        <w:pageBreakBefore/>
        <w:rPr>
          <w:rFonts w:hint="eastAsia"/>
        </w:rPr>
      </w:pPr>
    </w:p>
    <w:p w:rsidR="004C2F1B" w:rsidRDefault="00DC5DB7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t>ÍNDICE</w:t>
      </w:r>
    </w:p>
    <w:p w:rsidR="004C2F1B" w:rsidRDefault="00DC5DB7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8" w:history="1">
        <w:r>
          <w:t>1 INTRODUCCIÓN</w:t>
        </w:r>
        <w:r>
          <w:tab/>
          <w:t>4</w:t>
        </w:r>
      </w:hyperlink>
    </w:p>
    <w:p w:rsidR="004C2F1B" w:rsidRDefault="00DC5DB7">
      <w:pPr>
        <w:pStyle w:val="Contents2"/>
        <w:rPr>
          <w:rFonts w:hint="eastAsia"/>
        </w:rPr>
      </w:pPr>
      <w:hyperlink r:id="rId9" w:history="1">
        <w:r>
          <w:t>1.1 Objeto</w:t>
        </w:r>
        <w:r>
          <w:tab/>
          <w:t>4</w:t>
        </w:r>
      </w:hyperlink>
    </w:p>
    <w:p w:rsidR="004C2F1B" w:rsidRDefault="00DC5DB7">
      <w:pPr>
        <w:pStyle w:val="Contents2"/>
        <w:rPr>
          <w:rFonts w:hint="eastAsia"/>
        </w:rPr>
      </w:pPr>
      <w:hyperlink r:id="rId10" w:history="1">
        <w:r>
          <w:t>1.2 Alcance</w:t>
        </w:r>
        <w:r>
          <w:tab/>
          <w:t>4</w:t>
        </w:r>
      </w:hyperlink>
    </w:p>
    <w:p w:rsidR="004C2F1B" w:rsidRDefault="00DC5DB7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11" w:history="1">
        <w:r>
          <w:t>2 TRAZABILIDAD DE CASOS DE PRUEBAS – REQUISITOS</w:t>
        </w:r>
        <w:r>
          <w:tab/>
          <w:t>5</w:t>
        </w:r>
      </w:hyperlink>
    </w:p>
    <w:p w:rsidR="004C2F1B" w:rsidRDefault="00DC5DB7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12" w:history="1">
        <w:r>
          <w:t>3 DEFINICIÓN DE LOS CASOS DE PRUEBAS</w:t>
        </w:r>
        <w:r>
          <w:tab/>
          <w:t>6</w:t>
        </w:r>
      </w:hyperlink>
    </w:p>
    <w:p w:rsidR="004C2F1B" w:rsidRDefault="00DC5DB7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13" w:history="1">
        <w:r>
          <w:t>4 ESTRATEGIA DE EJECUCIÓN DE PRUEBAS</w:t>
        </w:r>
        <w:r>
          <w:tab/>
          <w:t>7</w:t>
        </w:r>
      </w:hyperlink>
    </w:p>
    <w:p w:rsidR="004C2F1B" w:rsidRDefault="00DC5DB7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14" w:history="1">
        <w:r>
          <w:t>5 ANEXOS</w:t>
        </w:r>
        <w:r>
          <w:tab/>
          <w:t>8</w:t>
        </w:r>
      </w:hyperlink>
    </w:p>
    <w:p w:rsidR="004C2F1B" w:rsidRDefault="00DC5DB7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15" w:history="1">
        <w:r>
          <w:t>6 GLOSARIO</w:t>
        </w:r>
        <w:r>
          <w:tab/>
          <w:t>9</w:t>
        </w:r>
      </w:hyperlink>
    </w:p>
    <w:p w:rsidR="004C2F1B" w:rsidRDefault="00DC5DB7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16" w:history="1">
        <w:r>
          <w:t>7 BIBLI</w:t>
        </w:r>
        <w:r>
          <w:t>OGRAFÍA Y REFERENCIAS</w:t>
        </w:r>
        <w:r>
          <w:tab/>
          <w:t>10</w:t>
        </w:r>
      </w:hyperlink>
    </w:p>
    <w:p w:rsidR="004C2F1B" w:rsidRDefault="00DC5DB7">
      <w:pPr>
        <w:pStyle w:val="Textbody"/>
        <w:rPr>
          <w:rFonts w:hint="eastAsia"/>
        </w:rPr>
      </w:pPr>
      <w:r>
        <w:rPr>
          <w:sz w:val="20"/>
        </w:rPr>
        <w:fldChar w:fldCharType="end"/>
      </w:r>
    </w:p>
    <w:p w:rsidR="004C2F1B" w:rsidRDefault="00DC5DB7">
      <w:pPr>
        <w:pStyle w:val="Contents1"/>
        <w:tabs>
          <w:tab w:val="clear" w:pos="9128"/>
          <w:tab w:val="right" w:leader="dot" w:pos="9071"/>
        </w:tabs>
        <w:jc w:val="center"/>
        <w:rPr>
          <w:rFonts w:hint="eastAsia"/>
        </w:rPr>
      </w:pPr>
      <w:r>
        <w:t xml:space="preserve"> </w:t>
      </w:r>
    </w:p>
    <w:p w:rsidR="004C2F1B" w:rsidRDefault="004C2F1B">
      <w:pPr>
        <w:pStyle w:val="Contents1"/>
        <w:tabs>
          <w:tab w:val="clear" w:pos="9128"/>
          <w:tab w:val="right" w:leader="dot" w:pos="9071"/>
        </w:tabs>
        <w:jc w:val="center"/>
        <w:rPr>
          <w:rFonts w:hint="eastAsia"/>
        </w:rPr>
      </w:pPr>
    </w:p>
    <w:p w:rsidR="004C2F1B" w:rsidRPr="001B6B24" w:rsidRDefault="00DC5DB7">
      <w:pPr>
        <w:pStyle w:val="Ttulo1"/>
        <w:rPr>
          <w:rFonts w:ascii="Arial" w:hAnsi="Arial" w:cs="Arial"/>
          <w:sz w:val="22"/>
          <w:szCs w:val="22"/>
        </w:rPr>
      </w:pPr>
      <w:bookmarkStart w:id="0" w:name="__RefHeading__3782_904956992"/>
      <w:bookmarkEnd w:id="0"/>
      <w:r w:rsidRPr="001B6B24">
        <w:rPr>
          <w:rFonts w:ascii="Arial" w:hAnsi="Arial" w:cs="Arial"/>
          <w:sz w:val="22"/>
          <w:szCs w:val="22"/>
        </w:rPr>
        <w:t>INTRODUCCIÓN</w:t>
      </w:r>
    </w:p>
    <w:p w:rsidR="004C2F1B" w:rsidRPr="001B6B24" w:rsidRDefault="00DC5DB7">
      <w:pPr>
        <w:pStyle w:val="Ttulo2"/>
        <w:rPr>
          <w:rFonts w:ascii="Arial" w:hAnsi="Arial" w:cs="Arial"/>
          <w:sz w:val="22"/>
          <w:szCs w:val="22"/>
        </w:rPr>
      </w:pPr>
      <w:bookmarkStart w:id="1" w:name="__RefHeading__3784_904956992"/>
      <w:bookmarkEnd w:id="1"/>
      <w:r w:rsidRPr="001B6B24">
        <w:rPr>
          <w:rFonts w:ascii="Arial" w:hAnsi="Arial" w:cs="Arial"/>
          <w:sz w:val="22"/>
          <w:szCs w:val="22"/>
        </w:rPr>
        <w:t>Objeto</w:t>
      </w:r>
    </w:p>
    <w:p w:rsidR="004C2F1B" w:rsidRPr="001B6B24" w:rsidRDefault="00DB3984">
      <w:pPr>
        <w:pStyle w:val="Standard"/>
        <w:spacing w:after="113"/>
        <w:jc w:val="both"/>
        <w:rPr>
          <w:rFonts w:ascii="Arial" w:hAnsi="Arial" w:cs="Arial"/>
          <w:sz w:val="22"/>
          <w:szCs w:val="22"/>
        </w:rPr>
      </w:pPr>
      <w:r w:rsidRPr="001B6B24">
        <w:rPr>
          <w:rFonts w:ascii="Arial" w:hAnsi="Arial" w:cs="Arial"/>
          <w:sz w:val="22"/>
          <w:szCs w:val="22"/>
        </w:rPr>
        <w:t xml:space="preserve">Especificar el tipo de caso de prueba a realizarse en el software, a través </w:t>
      </w:r>
      <w:r w:rsidR="00B55CCD" w:rsidRPr="001B6B24">
        <w:rPr>
          <w:rFonts w:ascii="Arial" w:hAnsi="Arial" w:cs="Arial"/>
          <w:sz w:val="22"/>
          <w:szCs w:val="22"/>
        </w:rPr>
        <w:t xml:space="preserve">de </w:t>
      </w:r>
      <w:r w:rsidRPr="001B6B24">
        <w:rPr>
          <w:rFonts w:ascii="Arial" w:hAnsi="Arial" w:cs="Arial"/>
          <w:sz w:val="22"/>
          <w:szCs w:val="22"/>
        </w:rPr>
        <w:t xml:space="preserve"> principios y funcionalidad</w:t>
      </w:r>
      <w:r w:rsidR="00B55CCD" w:rsidRPr="001B6B24">
        <w:rPr>
          <w:rFonts w:ascii="Arial" w:hAnsi="Arial" w:cs="Arial"/>
          <w:sz w:val="22"/>
          <w:szCs w:val="22"/>
        </w:rPr>
        <w:t xml:space="preserve"> para ejecutar las pruebas funcionales</w:t>
      </w:r>
      <w:r w:rsidRPr="001B6B24">
        <w:rPr>
          <w:rFonts w:ascii="Arial" w:hAnsi="Arial" w:cs="Arial"/>
          <w:sz w:val="22"/>
          <w:szCs w:val="22"/>
        </w:rPr>
        <w:t xml:space="preserve">.  </w:t>
      </w:r>
    </w:p>
    <w:p w:rsidR="004C2F1B" w:rsidRPr="001B6B24" w:rsidRDefault="00DC5DB7">
      <w:pPr>
        <w:pStyle w:val="Ttulo2"/>
        <w:rPr>
          <w:rFonts w:ascii="Arial" w:hAnsi="Arial" w:cs="Arial"/>
          <w:sz w:val="22"/>
          <w:szCs w:val="22"/>
        </w:rPr>
      </w:pPr>
      <w:bookmarkStart w:id="2" w:name="__RefHeading__3786_904956992"/>
      <w:bookmarkEnd w:id="2"/>
      <w:r w:rsidRPr="001B6B24">
        <w:rPr>
          <w:rFonts w:ascii="Arial" w:hAnsi="Arial" w:cs="Arial"/>
          <w:sz w:val="22"/>
          <w:szCs w:val="22"/>
        </w:rPr>
        <w:t>Alcance</w:t>
      </w:r>
    </w:p>
    <w:p w:rsidR="004C2F1B" w:rsidRPr="001B6B24" w:rsidRDefault="00DC5DB7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1B6B24">
        <w:rPr>
          <w:rFonts w:ascii="Arial" w:hAnsi="Arial" w:cs="Arial"/>
          <w:noProof/>
          <w:sz w:val="22"/>
          <w:szCs w:val="22"/>
          <w:lang w:eastAsia="es-ES"/>
        </w:rPr>
        <mc:AlternateContent>
          <mc:Choice Requires="wps">
            <w:drawing>
              <wp:inline distT="0" distB="0" distL="0" distR="0">
                <wp:extent cx="5734687" cy="495933"/>
                <wp:effectExtent l="0" t="0" r="18413" b="18417"/>
                <wp:docPr id="3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7" cy="495933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4C2F1B" w:rsidRDefault="00DC5DB7">
                            <w:pPr>
                              <w:pStyle w:val="Textbody"/>
                              <w:spacing w:after="113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Unidades organizativas y responsabilidades a las que va dirigida el documento y que participan en su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generación, validación y registro según el modelo de MADEJA.</w:t>
                            </w:r>
                          </w:p>
                        </w:txbxContent>
                      </wps:txbx>
                      <wps:bodyPr vert="horz" wrap="square" lIns="88916" tIns="50758" rIns="88916" bIns="50758" anchor="t" anchorCtr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3" o:spid="_x0000_s1026" type="#_x0000_t202" style="width:451.55pt;height:3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" filled="f" strokecolor="#ccc" strokeweight=".18008mm">
                <v:textbox inset="2.46989mm,1.40994mm,2.46989mm,1.40994mm">
                  <w:txbxContent>
                    <w:p w:rsidR="004C2F1B" w:rsidRDefault="00DC5DB7">
                      <w:pPr>
                        <w:pStyle w:val="Textbody"/>
                        <w:spacing w:after="113"/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Unidades organizativas y responsabilidades a las que va dirigida el documento y que participan en su </w:t>
                      </w:r>
                      <w:r>
                        <w:rPr>
                          <w:sz w:val="20"/>
                          <w:szCs w:val="20"/>
                        </w:rPr>
                        <w:t>generación, validación y registro según el modelo de MADEJA.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2F1B" w:rsidRPr="001B6B24" w:rsidRDefault="004C2F1B">
      <w:pPr>
        <w:pStyle w:val="Textbody"/>
        <w:rPr>
          <w:rFonts w:ascii="Arial" w:hAnsi="Arial" w:cs="Arial"/>
          <w:szCs w:val="22"/>
        </w:rPr>
      </w:pPr>
    </w:p>
    <w:p w:rsidR="004C2F1B" w:rsidRPr="001B6B24" w:rsidRDefault="008402EA">
      <w:pPr>
        <w:pStyle w:val="Textbody"/>
        <w:rPr>
          <w:rFonts w:ascii="Arial" w:hAnsi="Arial" w:cs="Arial"/>
          <w:szCs w:val="22"/>
        </w:rPr>
      </w:pPr>
      <w:r w:rsidRPr="001B6B24">
        <w:rPr>
          <w:rFonts w:ascii="Arial" w:hAnsi="Arial" w:cs="Arial"/>
          <w:szCs w:val="22"/>
        </w:rPr>
        <w:t>La prueba se realizará a un software de la compañía SUPER</w:t>
      </w:r>
      <w:r w:rsidR="002162C6" w:rsidRPr="001B6B24">
        <w:rPr>
          <w:rFonts w:ascii="Arial" w:hAnsi="Arial" w:cs="Arial"/>
          <w:szCs w:val="22"/>
        </w:rPr>
        <w:t xml:space="preserve"> </w:t>
      </w:r>
      <w:r w:rsidR="00DB1A5D" w:rsidRPr="001B6B24">
        <w:rPr>
          <w:rFonts w:ascii="Arial" w:hAnsi="Arial" w:cs="Arial"/>
          <w:szCs w:val="22"/>
        </w:rPr>
        <w:t xml:space="preserve">usando </w:t>
      </w:r>
      <w:r w:rsidR="00EC0536" w:rsidRPr="001B6B24">
        <w:rPr>
          <w:rFonts w:ascii="Arial" w:hAnsi="Arial" w:cs="Arial"/>
          <w:szCs w:val="22"/>
        </w:rPr>
        <w:t>la funcionalidad pruebas unitarias</w:t>
      </w:r>
      <w:r w:rsidR="00DB1A5D" w:rsidRPr="001B6B24">
        <w:rPr>
          <w:rFonts w:ascii="Arial" w:hAnsi="Arial" w:cs="Arial"/>
          <w:szCs w:val="22"/>
        </w:rPr>
        <w:t>, en la cual se</w:t>
      </w:r>
      <w:r w:rsidR="00EC0536" w:rsidRPr="001B6B24">
        <w:rPr>
          <w:rFonts w:ascii="Arial" w:hAnsi="Arial" w:cs="Arial"/>
          <w:szCs w:val="22"/>
        </w:rPr>
        <w:t xml:space="preserve"> observará el interfaz y especificaciones, se deberá proporcionar la documentación del desarrollo del código que se prueba. </w:t>
      </w:r>
      <w:r w:rsidR="00DB1A5D" w:rsidRPr="001B6B24">
        <w:rPr>
          <w:rFonts w:ascii="Arial" w:hAnsi="Arial" w:cs="Arial"/>
          <w:szCs w:val="22"/>
        </w:rPr>
        <w:t xml:space="preserve"> </w:t>
      </w:r>
    </w:p>
    <w:p w:rsidR="004C2F1B" w:rsidRPr="001B6B24" w:rsidRDefault="00DC5DB7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1B6B24">
        <w:rPr>
          <w:rFonts w:ascii="Arial" w:hAnsi="Arial" w:cs="Arial"/>
          <w:sz w:val="22"/>
          <w:szCs w:val="22"/>
        </w:rPr>
        <w:t xml:space="preserve"> </w:t>
      </w:r>
    </w:p>
    <w:p w:rsidR="004C2F1B" w:rsidRPr="001B6B24" w:rsidRDefault="004C2F1B">
      <w:pPr>
        <w:pStyle w:val="Textbody"/>
        <w:rPr>
          <w:rFonts w:ascii="Arial" w:hAnsi="Arial" w:cs="Arial"/>
          <w:szCs w:val="22"/>
        </w:rPr>
      </w:pPr>
    </w:p>
    <w:p w:rsidR="004C2F1B" w:rsidRPr="001B6B24" w:rsidRDefault="004C2F1B">
      <w:pPr>
        <w:pStyle w:val="Textbody"/>
        <w:rPr>
          <w:rFonts w:ascii="Arial" w:hAnsi="Arial" w:cs="Arial"/>
          <w:szCs w:val="22"/>
        </w:rPr>
      </w:pPr>
    </w:p>
    <w:p w:rsidR="004C2F1B" w:rsidRPr="001B6B24" w:rsidRDefault="00DC5DB7">
      <w:pPr>
        <w:pStyle w:val="Ttulo1"/>
        <w:rPr>
          <w:rFonts w:ascii="Arial" w:hAnsi="Arial" w:cs="Arial"/>
          <w:sz w:val="22"/>
          <w:szCs w:val="22"/>
        </w:rPr>
      </w:pPr>
      <w:bookmarkStart w:id="3" w:name="__RefHeading__3794_904956992"/>
      <w:bookmarkEnd w:id="3"/>
      <w:r w:rsidRPr="001B6B24">
        <w:rPr>
          <w:rFonts w:ascii="Arial" w:hAnsi="Arial" w:cs="Arial"/>
          <w:sz w:val="22"/>
          <w:szCs w:val="22"/>
        </w:rPr>
        <w:t>TRAZABILIDAD DE CASOS DE PRUEBAS – REQUISITOS</w:t>
      </w:r>
    </w:p>
    <w:p w:rsidR="004C2F1B" w:rsidRPr="001B6B24" w:rsidRDefault="00DC5DB7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1B6B24">
        <w:rPr>
          <w:rFonts w:ascii="Arial" w:eastAsia="NewsGotT" w:hAnsi="Arial" w:cs="Arial"/>
          <w:b/>
          <w:bCs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151918</wp:posOffset>
                </wp:positionV>
                <wp:extent cx="5734687" cy="305437"/>
                <wp:effectExtent l="0" t="0" r="18413" b="18413"/>
                <wp:wrapSquare wrapText="bothSides"/>
                <wp:docPr id="4" name="Marco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7" cy="305437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4C2F1B" w:rsidRDefault="00DC5DB7">
                            <w:pPr>
                              <w:pStyle w:val="Standard"/>
                              <w:shd w:val="clear" w:color="auto" w:fill="FFFFFF"/>
                              <w:jc w:val="both"/>
                              <w:rPr>
                                <w:rFonts w:cs="Arial" w:hint="eastAsia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En este apartado se deberá completar una matriz como la que se indica a continuación, en la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cuál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se i</w:t>
                            </w:r>
                            <w:r>
                              <w:rPr>
                                <w:rFonts w:cs="Arial"/>
                              </w:rPr>
                              <w:t>ndicará la correspondencia entre los casos de pruebas definidos, y  los requisitos funcionales de la especificación de requisitos. Las filas representan cada uno de los casos de pruebas definidos, y las columnas los requisitos funcionales. Si un caso de pr</w:t>
                            </w:r>
                            <w:r>
                              <w:rPr>
                                <w:rFonts w:cs="Arial"/>
                              </w:rPr>
                              <w:t>ueba se encarga de verificar un requisito, se tendrá que señalar con una X la casilla correspondiente.</w:t>
                            </w:r>
                          </w:p>
                        </w:txbxContent>
                      </wps:txbx>
                      <wps:bodyPr vert="horz" wrap="square" lIns="88916" tIns="50758" rIns="88916" bIns="50758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8" o:spid="_x0000_s1027" type="#_x0000_t202" style="position:absolute;left:0;text-align:left;margin-left:0;margin-top:11.95pt;width:451.55pt;height:24.0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" filled="f" strokecolor="#ccc" strokeweight=".18008mm">
                <v:textbox style="mso-fit-shape-to-text:t" inset="2.46989mm,1.40994mm,2.46989mm,1.40994mm">
                  <w:txbxContent>
                    <w:p w:rsidR="004C2F1B" w:rsidRDefault="00DC5DB7">
                      <w:pPr>
                        <w:pStyle w:val="Standard"/>
                        <w:shd w:val="clear" w:color="auto" w:fill="FFFFFF"/>
                        <w:jc w:val="both"/>
                        <w:rPr>
                          <w:rFonts w:cs="Arial" w:hint="eastAsia"/>
                        </w:rPr>
                      </w:pPr>
                      <w:r>
                        <w:rPr>
                          <w:rFonts w:cs="Arial"/>
                        </w:rPr>
                        <w:t xml:space="preserve">En este apartado se deberá completar una matriz como la que se indica a continuación, en la </w:t>
                      </w:r>
                      <w:proofErr w:type="spellStart"/>
                      <w:r>
                        <w:rPr>
                          <w:rFonts w:cs="Arial"/>
                        </w:rPr>
                        <w:t>cuál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se i</w:t>
                      </w:r>
                      <w:r>
                        <w:rPr>
                          <w:rFonts w:cs="Arial"/>
                        </w:rPr>
                        <w:t>ndicará la correspondencia entre los casos de pruebas definidos, y  los requisitos funcionales de la especificación de requisitos. Las filas representan cada uno de los casos de pruebas definidos, y las columnas los requisitos funcionales. Si un caso de pr</w:t>
                      </w:r>
                      <w:r>
                        <w:rPr>
                          <w:rFonts w:cs="Arial"/>
                        </w:rPr>
                        <w:t>ueba se encarga de verificar un requisito, se tendrá que señalar con una X la casilla correspondiente.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2F1B" w:rsidRPr="001B6B24" w:rsidRDefault="004C2F1B">
      <w:pPr>
        <w:pStyle w:val="Standard"/>
        <w:jc w:val="both"/>
        <w:rPr>
          <w:rFonts w:ascii="Arial" w:hAnsi="Arial" w:cs="Arial"/>
          <w:sz w:val="22"/>
          <w:szCs w:val="22"/>
        </w:rPr>
      </w:pPr>
    </w:p>
    <w:tbl>
      <w:tblPr>
        <w:tblW w:w="9071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RF-001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RF-002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RF-003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RF-004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….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….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RF-00N</w:t>
            </w: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&lt;CP-1&gt;</w:t>
            </w:r>
            <w:r w:rsidR="00D568D4" w:rsidRPr="001B6B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Componentes 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&lt;CP-2&gt;</w:t>
            </w:r>
          </w:p>
          <w:p w:rsidR="00D568D4" w:rsidRPr="001B6B24" w:rsidRDefault="00D568D4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Funcionales 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&lt;CP-3&gt;</w:t>
            </w:r>
            <w:r w:rsidR="00C04D2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Unitaria 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C04D29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&lt;CP-4&gt;</w:t>
            </w:r>
          </w:p>
          <w:p w:rsidR="00D64D4A" w:rsidRPr="001B6B24" w:rsidRDefault="00D64D4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Regresión 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D64D4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….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&lt;CP-n&gt;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4C2F1B" w:rsidRPr="001B6B24" w:rsidRDefault="00DC5DB7">
      <w:pPr>
        <w:pStyle w:val="Ttulo1"/>
        <w:rPr>
          <w:rFonts w:ascii="Arial" w:hAnsi="Arial" w:cs="Arial"/>
          <w:sz w:val="22"/>
          <w:szCs w:val="22"/>
        </w:rPr>
      </w:pPr>
      <w:bookmarkStart w:id="4" w:name="__RefHeading__3796_904956992"/>
      <w:bookmarkEnd w:id="4"/>
      <w:r w:rsidRPr="001B6B24">
        <w:rPr>
          <w:rFonts w:ascii="Arial" w:hAnsi="Arial" w:cs="Arial"/>
          <w:sz w:val="22"/>
          <w:szCs w:val="22"/>
        </w:rPr>
        <w:t>DEFINICIÓN DE</w:t>
      </w:r>
      <w:r w:rsidRPr="001B6B24">
        <w:rPr>
          <w:rFonts w:ascii="Arial" w:hAnsi="Arial" w:cs="Arial"/>
          <w:sz w:val="22"/>
          <w:szCs w:val="22"/>
        </w:rPr>
        <w:t xml:space="preserve"> LOS CASOS DE PRUEBAS</w:t>
      </w:r>
    </w:p>
    <w:p w:rsidR="004C2F1B" w:rsidRPr="001B6B24" w:rsidRDefault="00DC5DB7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1B6B24">
        <w:rPr>
          <w:rFonts w:ascii="Arial" w:hAnsi="Arial" w:cs="Arial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151918</wp:posOffset>
                </wp:positionV>
                <wp:extent cx="5734687" cy="305437"/>
                <wp:effectExtent l="0" t="0" r="18413" b="18413"/>
                <wp:wrapSquare wrapText="bothSides"/>
                <wp:docPr id="5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7" cy="305437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4C2F1B" w:rsidRDefault="008568B4">
                            <w:pPr>
                              <w:pStyle w:val="Standard"/>
                              <w:shd w:val="clear" w:color="auto" w:fill="FFFFFF"/>
                              <w:jc w:val="both"/>
                              <w:rPr>
                                <w:rFonts w:cs="Arial" w:hint="eastAsia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Prueba componentes se ejecuta de forma independiente para comprobar  que el resultado sea el requerido, su objetivo es verificar la funcionalidad. </w:t>
                            </w:r>
                          </w:p>
                        </w:txbxContent>
                      </wps:txbx>
                      <wps:bodyPr vert="horz" wrap="square" lIns="88916" tIns="50758" rIns="88916" bIns="50758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4" o:spid="_x0000_s1028" type="#_x0000_t202" style="position:absolute;left:0;text-align:left;margin-left:0;margin-top:11.95pt;width:451.55pt;height: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" filled="f" strokecolor="#ccc" strokeweight=".18008mm">
                <v:textbox style="mso-fit-shape-to-text:t" inset="2.46989mm,1.40994mm,2.46989mm,1.40994mm">
                  <w:txbxContent>
                    <w:p w:rsidR="004C2F1B" w:rsidRDefault="008568B4">
                      <w:pPr>
                        <w:pStyle w:val="Standard"/>
                        <w:shd w:val="clear" w:color="auto" w:fill="FFFFFF"/>
                        <w:jc w:val="both"/>
                        <w:rPr>
                          <w:rFonts w:cs="Arial" w:hint="eastAsia"/>
                        </w:rPr>
                      </w:pPr>
                      <w:r>
                        <w:rPr>
                          <w:rFonts w:cs="Arial"/>
                        </w:rPr>
                        <w:t xml:space="preserve">Prueba componentes se ejecuta de forma independiente para comprobar  que el resultado sea el requerido, su objetivo es verificar la funcionalidad.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2F1B" w:rsidRPr="001B6B24" w:rsidRDefault="004C2F1B">
      <w:pPr>
        <w:pStyle w:val="Standard"/>
        <w:rPr>
          <w:rFonts w:ascii="Arial" w:hAnsi="Arial" w:cs="Arial"/>
          <w:sz w:val="22"/>
          <w:szCs w:val="22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2F1B" w:rsidRPr="001B6B24" w:rsidRDefault="00FF0D2E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Prueba de componentes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2F1B" w:rsidRPr="001B6B24" w:rsidRDefault="00317E7C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2F1B" w:rsidRPr="001B6B24" w:rsidRDefault="004C2F1B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2F1B" w:rsidRPr="001B6B24" w:rsidRDefault="004C2F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2F1B" w:rsidRPr="001B6B24" w:rsidRDefault="00DC5DB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2F1B" w:rsidRPr="001B6B24" w:rsidRDefault="00DC5DB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Si/No</w:t>
            </w: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2F1B" w:rsidRPr="001B6B24" w:rsidRDefault="00DC5DB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Descripción:</w:t>
            </w:r>
          </w:p>
          <w:p w:rsidR="00FF0D2E" w:rsidRPr="001B6B24" w:rsidRDefault="00F85655" w:rsidP="00FF0D2E">
            <w:pPr>
              <w:pStyle w:val="Default"/>
              <w:rPr>
                <w:sz w:val="22"/>
                <w:szCs w:val="22"/>
              </w:rPr>
            </w:pPr>
            <w:r w:rsidRPr="001B6B24">
              <w:rPr>
                <w:sz w:val="22"/>
                <w:szCs w:val="22"/>
              </w:rPr>
              <w:t xml:space="preserve">El </w:t>
            </w:r>
            <w:r w:rsidRPr="001B6B24">
              <w:rPr>
                <w:sz w:val="22"/>
                <w:szCs w:val="22"/>
              </w:rPr>
              <w:t>jefe de Recurso Humanos, quiero poder descargar informes periódicos dentro del sistema, para gestionar turnos y actividades.</w:t>
            </w:r>
          </w:p>
          <w:p w:rsidR="004C2F1B" w:rsidRPr="001B6B24" w:rsidRDefault="004C2F1B" w:rsidP="00FF0D2E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2F1B" w:rsidRPr="001B6B24" w:rsidRDefault="00DC5DB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:rsidR="004C2F1B" w:rsidRPr="001B6B24" w:rsidRDefault="004C2F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C2F1B" w:rsidRPr="001B6B24" w:rsidRDefault="00EC76E5">
            <w:pPr>
              <w:pStyle w:val="TableContents"/>
              <w:rPr>
                <w:rFonts w:ascii="Arial" w:hAnsi="Arial" w:cs="Arial"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Cs/>
                <w:sz w:val="22"/>
                <w:szCs w:val="22"/>
              </w:rPr>
              <w:t>Prueba de interfaz de usuario  par</w:t>
            </w:r>
            <w:r w:rsidR="00B4061C" w:rsidRPr="001B6B24">
              <w:rPr>
                <w:rFonts w:ascii="Arial" w:hAnsi="Arial" w:cs="Arial"/>
                <w:bCs/>
                <w:sz w:val="22"/>
                <w:szCs w:val="22"/>
              </w:rPr>
              <w:t xml:space="preserve">a verificar la interacción del </w:t>
            </w:r>
            <w:r w:rsidRPr="001B6B24">
              <w:rPr>
                <w:rFonts w:ascii="Arial" w:hAnsi="Arial" w:cs="Arial"/>
                <w:bCs/>
                <w:sz w:val="22"/>
                <w:szCs w:val="22"/>
              </w:rPr>
              <w:t>usuario con el software</w:t>
            </w:r>
          </w:p>
          <w:p w:rsidR="004C2F1B" w:rsidRPr="001B6B24" w:rsidRDefault="004C2F1B" w:rsidP="00EC76E5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2F1B" w:rsidRPr="001B6B24" w:rsidRDefault="00DC5DB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:rsidR="004C2F1B" w:rsidRPr="001B6B24" w:rsidRDefault="009D036D" w:rsidP="009D036D">
            <w:pPr>
              <w:pStyle w:val="TableContents"/>
              <w:numPr>
                <w:ilvl w:val="0"/>
                <w:numId w:val="5"/>
              </w:numPr>
              <w:ind w:right="1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 xml:space="preserve">Ingresar al interface </w:t>
            </w:r>
          </w:p>
          <w:p w:rsidR="009D036D" w:rsidRPr="001B6B24" w:rsidRDefault="009D036D" w:rsidP="009D036D">
            <w:pPr>
              <w:pStyle w:val="TableContents"/>
              <w:numPr>
                <w:ilvl w:val="0"/>
                <w:numId w:val="5"/>
              </w:numPr>
              <w:ind w:right="1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 xml:space="preserve">Verificar los datos de reporte </w:t>
            </w:r>
          </w:p>
          <w:p w:rsidR="009D036D" w:rsidRPr="001B6B24" w:rsidRDefault="007C46F0" w:rsidP="009D036D">
            <w:pPr>
              <w:pStyle w:val="TableContents"/>
              <w:numPr>
                <w:ilvl w:val="0"/>
                <w:numId w:val="5"/>
              </w:numPr>
              <w:ind w:right="1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 xml:space="preserve">Que sea  desplegados los mensajes apropiados de error y precaución para la descarga de datos válidos. </w:t>
            </w:r>
          </w:p>
          <w:p w:rsidR="004C2F1B" w:rsidRPr="001B6B24" w:rsidRDefault="004C2F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2F1B" w:rsidRPr="001B6B24" w:rsidRDefault="00DC5DB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:rsidR="004C2F1B" w:rsidRPr="001B6B24" w:rsidRDefault="00E50D25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Que el jefe de recursos humanos </w:t>
            </w:r>
            <w:r w:rsidR="00F85655" w:rsidRPr="001B6B24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pueda descargar informes </w:t>
            </w:r>
            <w:r w:rsidR="0051560D" w:rsidRPr="001B6B24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</w:p>
          <w:p w:rsidR="004C2F1B" w:rsidRPr="001B6B24" w:rsidRDefault="004C2F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2F1B" w:rsidRPr="001B6B24" w:rsidRDefault="00DC5DB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Resultado obtenido:</w:t>
            </w:r>
          </w:p>
          <w:p w:rsidR="004C2F1B" w:rsidRPr="001B6B24" w:rsidRDefault="00DC5DB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&lt;Resultado obtenido de la ejecución del caso de prueba&gt;</w:t>
            </w:r>
          </w:p>
          <w:p w:rsidR="004C2F1B" w:rsidRPr="001B6B24" w:rsidRDefault="004C2F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C2F1B" w:rsidRPr="001B6B24" w:rsidRDefault="004C2F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C2F1B" w:rsidRPr="001B6B24" w:rsidRDefault="004C2F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C2F1B" w:rsidRPr="001B6B24" w:rsidRDefault="004C2F1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4C2F1B" w:rsidRPr="001B6B24" w:rsidRDefault="004C2F1B">
      <w:pPr>
        <w:pStyle w:val="Standard"/>
        <w:rPr>
          <w:rFonts w:ascii="Arial" w:hAnsi="Arial" w:cs="Arial"/>
          <w:sz w:val="22"/>
          <w:szCs w:val="22"/>
        </w:rPr>
      </w:pPr>
    </w:p>
    <w:p w:rsidR="004C2F1B" w:rsidRDefault="00C93DF8">
      <w:pPr>
        <w:pStyle w:val="Textbody"/>
        <w:rPr>
          <w:rFonts w:ascii="Arial" w:hAnsi="Arial" w:cs="Arial"/>
          <w:szCs w:val="22"/>
        </w:rPr>
      </w:pPr>
      <w:r w:rsidRPr="001B6B24">
        <w:rPr>
          <w:rFonts w:ascii="Arial" w:hAnsi="Arial" w:cs="Arial"/>
          <w:noProof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4161F9" wp14:editId="2F586C2B">
                <wp:simplePos x="0" y="0"/>
                <wp:positionH relativeFrom="column">
                  <wp:posOffset>-32385</wp:posOffset>
                </wp:positionH>
                <wp:positionV relativeFrom="paragraph">
                  <wp:posOffset>96520</wp:posOffset>
                </wp:positionV>
                <wp:extent cx="5734685" cy="305435"/>
                <wp:effectExtent l="0" t="0" r="18415" b="19050"/>
                <wp:wrapNone/>
                <wp:docPr id="12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305435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C93DF8" w:rsidRDefault="006A2D49" w:rsidP="00C93DF8">
                            <w:pPr>
                              <w:pStyle w:val="Standard"/>
                              <w:shd w:val="clear" w:color="auto" w:fill="FFFFFF"/>
                              <w:jc w:val="both"/>
                              <w:rPr>
                                <w:rFonts w:cs="Arial" w:hint="eastAsia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Asegura el trabajo apropiado de los requisitos funcionales, incluyendo la entrada de datos, navegación y el procesamiento adecuado y resultados esperados. </w:t>
                            </w:r>
                          </w:p>
                        </w:txbxContent>
                      </wps:txbx>
                      <wps:bodyPr vert="horz" wrap="square" lIns="88916" tIns="50758" rIns="88916" bIns="50758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61F9" id="_x0000_s1029" type="#_x0000_t202" style="position:absolute;left:0;text-align:left;margin-left:-2.55pt;margin-top:7.6pt;width:451.55pt;height:24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" filled="f" strokecolor="#ccc" strokeweight=".18008mm">
                <v:textbox style="mso-fit-shape-to-text:t" inset="2.46989mm,1.40994mm,2.46989mm,1.40994mm">
                  <w:txbxContent>
                    <w:p w:rsidR="00C93DF8" w:rsidRDefault="006A2D49" w:rsidP="00C93DF8">
                      <w:pPr>
                        <w:pStyle w:val="Standard"/>
                        <w:shd w:val="clear" w:color="auto" w:fill="FFFFFF"/>
                        <w:jc w:val="both"/>
                        <w:rPr>
                          <w:rFonts w:cs="Arial" w:hint="eastAsia"/>
                        </w:rPr>
                      </w:pPr>
                      <w:r>
                        <w:rPr>
                          <w:rFonts w:cs="Arial"/>
                        </w:rPr>
                        <w:t xml:space="preserve">Asegura el trabajo apropiado de los requisitos funcionales, incluyendo la entrada de datos, navegación y el procesamiento adecuado y resultados esperados. </w:t>
                      </w:r>
                    </w:p>
                  </w:txbxContent>
                </v:textbox>
              </v:shape>
            </w:pict>
          </mc:Fallback>
        </mc:AlternateContent>
      </w:r>
    </w:p>
    <w:p w:rsidR="00C93DF8" w:rsidRDefault="00C93DF8">
      <w:pPr>
        <w:pStyle w:val="Textbody"/>
        <w:rPr>
          <w:rFonts w:ascii="Arial" w:hAnsi="Arial" w:cs="Arial"/>
          <w:szCs w:val="22"/>
        </w:rPr>
      </w:pPr>
    </w:p>
    <w:p w:rsidR="00C93DF8" w:rsidRPr="001B6B24" w:rsidRDefault="00C93DF8">
      <w:pPr>
        <w:pStyle w:val="Textbody"/>
        <w:rPr>
          <w:rFonts w:ascii="Arial" w:hAnsi="Arial" w:cs="Arial"/>
          <w:szCs w:val="22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F85655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5655" w:rsidRPr="001B6B24" w:rsidRDefault="00F85655" w:rsidP="00F85655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P</w:t>
            </w:r>
            <w:r w:rsidRPr="001B6B24">
              <w:rPr>
                <w:rFonts w:ascii="Arial" w:hAnsi="Arial" w:cs="Arial"/>
                <w:sz w:val="22"/>
                <w:szCs w:val="22"/>
              </w:rPr>
              <w:t xml:space="preserve">ruebas funcionales 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5655" w:rsidRPr="001B6B24" w:rsidRDefault="00F85655" w:rsidP="0008737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5655" w:rsidRPr="001B6B24" w:rsidRDefault="00F85655" w:rsidP="0008737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5655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5655" w:rsidRPr="001B6B24" w:rsidRDefault="00F85655" w:rsidP="0008737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5655" w:rsidRPr="001B6B24" w:rsidRDefault="00F85655" w:rsidP="0008737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5655" w:rsidRPr="001B6B24" w:rsidRDefault="00F85655" w:rsidP="0008737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Si/No</w:t>
            </w:r>
          </w:p>
        </w:tc>
      </w:tr>
      <w:tr w:rsidR="00F85655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5655" w:rsidRPr="001B6B24" w:rsidRDefault="00F85655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Descripción:</w:t>
            </w:r>
          </w:p>
          <w:p w:rsidR="00F85655" w:rsidRPr="001B6B24" w:rsidRDefault="00BA10FC" w:rsidP="00F8565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</w:t>
            </w:r>
            <w:r w:rsidR="00F85655" w:rsidRPr="001B6B24">
              <w:rPr>
                <w:sz w:val="22"/>
                <w:szCs w:val="22"/>
              </w:rPr>
              <w:t xml:space="preserve"> jefe de Recursos Humanos pueda</w:t>
            </w:r>
            <w:r w:rsidR="00F85655" w:rsidRPr="001B6B24">
              <w:rPr>
                <w:sz w:val="22"/>
                <w:szCs w:val="22"/>
              </w:rPr>
              <w:t xml:space="preserve"> asignar los horarios semanales del poli funcional, para distribuir el personal.</w:t>
            </w:r>
          </w:p>
        </w:tc>
      </w:tr>
      <w:tr w:rsidR="00F85655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5655" w:rsidRPr="001B6B24" w:rsidRDefault="00F85655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:rsidR="00F85655" w:rsidRPr="001B6B24" w:rsidRDefault="00F85655" w:rsidP="00F85655">
            <w:pPr>
              <w:pStyle w:val="TableContents"/>
              <w:rPr>
                <w:rFonts w:ascii="Arial" w:hAnsi="Arial" w:cs="Arial"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Cs/>
                <w:sz w:val="22"/>
                <w:szCs w:val="22"/>
              </w:rPr>
              <w:t xml:space="preserve">Verificar si los datos ingresados se encuentren correctos. </w:t>
            </w:r>
          </w:p>
          <w:p w:rsidR="00C86D5F" w:rsidRPr="001B6B24" w:rsidRDefault="00C86D5F" w:rsidP="00F85655">
            <w:pPr>
              <w:pStyle w:val="TableContents"/>
              <w:rPr>
                <w:rFonts w:ascii="Arial" w:hAnsi="Arial" w:cs="Arial"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Cs/>
                <w:sz w:val="22"/>
                <w:szCs w:val="22"/>
              </w:rPr>
              <w:t xml:space="preserve">Verificar que luego de la asignación de turnos los datos del contrato se </w:t>
            </w:r>
            <w:r w:rsidR="00307722" w:rsidRPr="001B6B24">
              <w:rPr>
                <w:rFonts w:ascii="Arial" w:hAnsi="Arial" w:cs="Arial"/>
                <w:bCs/>
                <w:sz w:val="22"/>
                <w:szCs w:val="22"/>
              </w:rPr>
              <w:t>acoplen</w:t>
            </w:r>
            <w:r w:rsidRPr="001B6B24">
              <w:rPr>
                <w:rFonts w:ascii="Arial" w:hAnsi="Arial" w:cs="Arial"/>
                <w:bCs/>
                <w:sz w:val="22"/>
                <w:szCs w:val="22"/>
              </w:rPr>
              <w:t xml:space="preserve"> a tos datos ingresados. </w:t>
            </w:r>
          </w:p>
          <w:p w:rsidR="0014341B" w:rsidRPr="001B6B24" w:rsidRDefault="0014341B" w:rsidP="00186C7E">
            <w:pPr>
              <w:pStyle w:val="TableContents"/>
              <w:rPr>
                <w:rFonts w:ascii="Arial" w:hAnsi="Arial" w:cs="Arial"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Cs/>
                <w:sz w:val="22"/>
                <w:szCs w:val="22"/>
              </w:rPr>
              <w:t xml:space="preserve">Verificar que la interface </w:t>
            </w:r>
            <w:r w:rsidR="00186C7E" w:rsidRPr="001B6B24">
              <w:rPr>
                <w:rFonts w:ascii="Arial" w:hAnsi="Arial" w:cs="Arial"/>
                <w:bCs/>
                <w:sz w:val="22"/>
                <w:szCs w:val="22"/>
              </w:rPr>
              <w:t xml:space="preserve">tenga acceso a los usuarios con los datos correctos ingresados. </w:t>
            </w:r>
            <w:r w:rsidRPr="001B6B24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1A5A85" w:rsidRPr="001B6B24" w:rsidRDefault="001A5A85" w:rsidP="001A5A85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bCs/>
                <w:sz w:val="22"/>
                <w:szCs w:val="22"/>
              </w:rPr>
              <w:t xml:space="preserve">Que el usuario pueda </w:t>
            </w:r>
            <w:proofErr w:type="spellStart"/>
            <w:r w:rsidRPr="001B6B24">
              <w:rPr>
                <w:rFonts w:ascii="Arial" w:hAnsi="Arial" w:cs="Arial"/>
                <w:bCs/>
                <w:sz w:val="22"/>
                <w:szCs w:val="22"/>
              </w:rPr>
              <w:t>logearse</w:t>
            </w:r>
            <w:proofErr w:type="spellEnd"/>
            <w:r w:rsidRPr="001B6B24">
              <w:rPr>
                <w:rFonts w:ascii="Arial" w:hAnsi="Arial" w:cs="Arial"/>
                <w:bCs/>
                <w:sz w:val="22"/>
                <w:szCs w:val="22"/>
              </w:rPr>
              <w:t xml:space="preserve"> correctamente. </w:t>
            </w:r>
          </w:p>
        </w:tc>
      </w:tr>
      <w:tr w:rsidR="00F85655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5655" w:rsidRPr="001B6B24" w:rsidRDefault="00F85655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:rsidR="004624D1" w:rsidRPr="001B6B24" w:rsidRDefault="004624D1" w:rsidP="004624D1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Cs/>
                <w:sz w:val="22"/>
                <w:szCs w:val="22"/>
              </w:rPr>
              <w:t xml:space="preserve">Que el jefe de recursos humanos ingrese por un </w:t>
            </w:r>
            <w:proofErr w:type="spellStart"/>
            <w:r w:rsidRPr="001B6B24">
              <w:rPr>
                <w:rFonts w:ascii="Arial" w:hAnsi="Arial" w:cs="Arial"/>
                <w:bCs/>
                <w:sz w:val="22"/>
                <w:szCs w:val="22"/>
              </w:rPr>
              <w:t>login</w:t>
            </w:r>
            <w:proofErr w:type="spellEnd"/>
          </w:p>
          <w:p w:rsidR="004624D1" w:rsidRPr="001B6B24" w:rsidRDefault="004624D1" w:rsidP="004624D1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Cs/>
                <w:sz w:val="22"/>
                <w:szCs w:val="22"/>
              </w:rPr>
              <w:t xml:space="preserve">Que tenga acceso a los datos validos de los polifuncionales </w:t>
            </w:r>
          </w:p>
          <w:p w:rsidR="004624D1" w:rsidRPr="001B6B24" w:rsidRDefault="004624D1" w:rsidP="004624D1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Cs/>
                <w:sz w:val="22"/>
                <w:szCs w:val="22"/>
              </w:rPr>
              <w:t xml:space="preserve">Poder actualizar y asignar horarios. </w:t>
            </w:r>
          </w:p>
          <w:p w:rsidR="004624D1" w:rsidRPr="001B6B24" w:rsidRDefault="004624D1" w:rsidP="004624D1">
            <w:pPr>
              <w:pStyle w:val="TableContents"/>
              <w:ind w:left="7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624D1" w:rsidRPr="001B6B24" w:rsidRDefault="004624D1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85655" w:rsidRPr="001B6B24" w:rsidRDefault="00F85655" w:rsidP="00087378">
            <w:pPr>
              <w:pStyle w:val="TableContents"/>
              <w:ind w:left="1" w:right="1" w:hanging="360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&lt;</w:t>
            </w:r>
          </w:p>
          <w:p w:rsidR="00F85655" w:rsidRPr="001B6B24" w:rsidRDefault="00F85655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85655" w:rsidRPr="001B6B24" w:rsidRDefault="00F85655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85655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5655" w:rsidRPr="001B6B24" w:rsidRDefault="00F85655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:rsidR="00F85655" w:rsidRPr="001B6B24" w:rsidRDefault="00F85655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Que el jefe de recursos humanos pueda tener acceso y registrar turnos </w:t>
            </w:r>
            <w:proofErr w:type="spellStart"/>
            <w:r w:rsidRPr="001B6B24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adecuadamnete</w:t>
            </w:r>
            <w:proofErr w:type="spellEnd"/>
            <w:r w:rsidRPr="001B6B24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. </w:t>
            </w:r>
          </w:p>
          <w:p w:rsidR="00F85655" w:rsidRPr="001B6B24" w:rsidRDefault="00F85655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85655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5655" w:rsidRPr="001B6B24" w:rsidRDefault="00F85655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Resultado obtenido:</w:t>
            </w:r>
          </w:p>
          <w:p w:rsidR="00F85655" w:rsidRPr="001B6B24" w:rsidRDefault="00F85655" w:rsidP="0008737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&lt;Resultado obtenido de la ejecución del caso de prueba&gt;</w:t>
            </w:r>
          </w:p>
          <w:p w:rsidR="00F85655" w:rsidRPr="001B6B24" w:rsidRDefault="00F85655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85655" w:rsidRPr="001B6B24" w:rsidRDefault="00F85655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85655" w:rsidRPr="001B6B24" w:rsidRDefault="00F85655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85655" w:rsidRPr="001B6B24" w:rsidRDefault="00F85655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6A2D49" w:rsidRDefault="006A2D49">
      <w:pPr>
        <w:pStyle w:val="Textbody"/>
        <w:rPr>
          <w:rFonts w:ascii="Arial" w:hAnsi="Arial" w:cs="Arial"/>
          <w:szCs w:val="22"/>
        </w:rPr>
      </w:pPr>
      <w:r w:rsidRPr="001B6B24">
        <w:rPr>
          <w:rFonts w:ascii="Arial" w:hAnsi="Arial" w:cs="Arial"/>
          <w:noProof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DC9B24" wp14:editId="0B38A4EC">
                <wp:simplePos x="0" y="0"/>
                <wp:positionH relativeFrom="column">
                  <wp:posOffset>62230</wp:posOffset>
                </wp:positionH>
                <wp:positionV relativeFrom="paragraph">
                  <wp:posOffset>80010</wp:posOffset>
                </wp:positionV>
                <wp:extent cx="5734685" cy="305435"/>
                <wp:effectExtent l="0" t="0" r="18415" b="12700"/>
                <wp:wrapNone/>
                <wp:docPr id="13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305435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6A2D49" w:rsidRDefault="006A2D49" w:rsidP="006A2D49">
                            <w:pPr>
                              <w:pStyle w:val="Standard"/>
                              <w:shd w:val="clear" w:color="auto" w:fill="FFFFFF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 w:hint="eastAsia"/>
                              </w:rPr>
                              <w:t>S</w:t>
                            </w:r>
                            <w:r>
                              <w:rPr>
                                <w:rFonts w:cs="Arial"/>
                              </w:rPr>
                              <w:t xml:space="preserve">e focaliza en ejecutar cada módulo, provee un mejor manejo de la integración de las unidades. </w:t>
                            </w:r>
                          </w:p>
                          <w:p w:rsidR="006A2D49" w:rsidRDefault="006A2D49" w:rsidP="006A2D49">
                            <w:pPr>
                              <w:pStyle w:val="Standard"/>
                              <w:shd w:val="clear" w:color="auto" w:fill="FFFFFF"/>
                              <w:jc w:val="both"/>
                              <w:rPr>
                                <w:rFonts w:cs="Arial" w:hint="eastAsia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Segura que el código funcione de acuerdo a las especificaciones y que el módulo sea válido </w:t>
                            </w:r>
                          </w:p>
                        </w:txbxContent>
                      </wps:txbx>
                      <wps:bodyPr vert="horz" wrap="square" lIns="88916" tIns="50758" rIns="88916" bIns="50758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C9B24" id="_x0000_s1030" type="#_x0000_t202" style="position:absolute;left:0;text-align:left;margin-left:4.9pt;margin-top:6.3pt;width:451.55pt;height:24.0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" filled="f" strokecolor="#ccc" strokeweight=".18008mm">
                <v:textbox style="mso-fit-shape-to-text:t" inset="2.46989mm,1.40994mm,2.46989mm,1.40994mm">
                  <w:txbxContent>
                    <w:p w:rsidR="006A2D49" w:rsidRDefault="006A2D49" w:rsidP="006A2D49">
                      <w:pPr>
                        <w:pStyle w:val="Standard"/>
                        <w:shd w:val="clear" w:color="auto" w:fill="FFFFFF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 w:hint="eastAsia"/>
                        </w:rPr>
                        <w:t>S</w:t>
                      </w:r>
                      <w:r>
                        <w:rPr>
                          <w:rFonts w:cs="Arial"/>
                        </w:rPr>
                        <w:t xml:space="preserve">e focaliza en ejecutar cada módulo, provee un mejor manejo de la integración de las unidades. </w:t>
                      </w:r>
                    </w:p>
                    <w:p w:rsidR="006A2D49" w:rsidRDefault="006A2D49" w:rsidP="006A2D49">
                      <w:pPr>
                        <w:pStyle w:val="Standard"/>
                        <w:shd w:val="clear" w:color="auto" w:fill="FFFFFF"/>
                        <w:jc w:val="both"/>
                        <w:rPr>
                          <w:rFonts w:cs="Arial" w:hint="eastAsia"/>
                        </w:rPr>
                      </w:pPr>
                      <w:r>
                        <w:rPr>
                          <w:rFonts w:cs="Arial"/>
                        </w:rPr>
                        <w:t xml:space="preserve">Segura que el código funcione de acuerdo a las especificaciones y que el módulo sea válido </w:t>
                      </w:r>
                    </w:p>
                  </w:txbxContent>
                </v:textbox>
              </v:shape>
            </w:pict>
          </mc:Fallback>
        </mc:AlternateContent>
      </w:r>
    </w:p>
    <w:p w:rsidR="006A2D49" w:rsidRDefault="006A2D49">
      <w:pPr>
        <w:pStyle w:val="Textbody"/>
        <w:rPr>
          <w:rFonts w:ascii="Arial" w:hAnsi="Arial" w:cs="Arial"/>
          <w:szCs w:val="22"/>
        </w:rPr>
      </w:pPr>
    </w:p>
    <w:p w:rsidR="006A2D49" w:rsidRDefault="006A2D49">
      <w:pPr>
        <w:pStyle w:val="Textbody"/>
        <w:rPr>
          <w:rFonts w:ascii="Arial" w:hAnsi="Arial" w:cs="Arial"/>
          <w:szCs w:val="22"/>
        </w:rPr>
      </w:pPr>
    </w:p>
    <w:p w:rsidR="004C2F1B" w:rsidRPr="001B6B24" w:rsidRDefault="004C2F1B">
      <w:pPr>
        <w:pStyle w:val="Textbody"/>
        <w:rPr>
          <w:rFonts w:ascii="Arial" w:hAnsi="Arial" w:cs="Arial"/>
          <w:szCs w:val="22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7C46F0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C46F0" w:rsidRPr="001B6B24" w:rsidRDefault="007C46F0" w:rsidP="00C04D2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 xml:space="preserve">Prueba </w:t>
            </w:r>
            <w:r w:rsidR="00C04D29">
              <w:rPr>
                <w:rFonts w:ascii="Arial" w:hAnsi="Arial" w:cs="Arial"/>
                <w:sz w:val="22"/>
                <w:szCs w:val="22"/>
              </w:rPr>
              <w:t xml:space="preserve">unitaria 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C46F0" w:rsidRPr="001B6B24" w:rsidRDefault="007C46F0" w:rsidP="0008737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003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C46F0" w:rsidRPr="001B6B24" w:rsidRDefault="007C46F0" w:rsidP="0008737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46F0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C46F0" w:rsidRPr="001B6B24" w:rsidRDefault="007C46F0" w:rsidP="0008737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C46F0" w:rsidRPr="001B6B24" w:rsidRDefault="007C46F0" w:rsidP="0008737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C46F0" w:rsidRPr="001B6B24" w:rsidRDefault="007C46F0" w:rsidP="0008737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Si/No</w:t>
            </w:r>
          </w:p>
        </w:tc>
      </w:tr>
      <w:tr w:rsidR="007C46F0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C46F0" w:rsidRPr="001B6B24" w:rsidRDefault="007C46F0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Descripción:</w:t>
            </w:r>
          </w:p>
          <w:p w:rsidR="007C46F0" w:rsidRPr="001B6B24" w:rsidRDefault="00D568D4" w:rsidP="0008737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El jefe de recursos humanos, debe</w:t>
            </w:r>
            <w:r w:rsidRPr="001B6B24">
              <w:rPr>
                <w:rFonts w:ascii="Arial" w:hAnsi="Arial" w:cs="Arial"/>
                <w:sz w:val="22"/>
                <w:szCs w:val="22"/>
              </w:rPr>
              <w:t xml:space="preserve"> poder actualizar los turnos semanalmente a los empleados, para asignar nuevo roles</w:t>
            </w:r>
          </w:p>
        </w:tc>
      </w:tr>
      <w:tr w:rsidR="007C46F0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C46F0" w:rsidRPr="001B6B24" w:rsidRDefault="007C46F0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:rsidR="007C46F0" w:rsidRPr="001B6B24" w:rsidRDefault="00D568D4" w:rsidP="00087378">
            <w:pPr>
              <w:pStyle w:val="TableContents"/>
              <w:rPr>
                <w:rFonts w:ascii="Arial" w:hAnsi="Arial" w:cs="Arial"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Cs/>
                <w:sz w:val="22"/>
                <w:szCs w:val="22"/>
              </w:rPr>
              <w:t xml:space="preserve">Que el turno ya este creado </w:t>
            </w:r>
          </w:p>
          <w:p w:rsidR="00D568D4" w:rsidRPr="001B6B24" w:rsidRDefault="00D568D4" w:rsidP="00087378">
            <w:pPr>
              <w:pStyle w:val="TableContents"/>
              <w:rPr>
                <w:rFonts w:ascii="Arial" w:hAnsi="Arial" w:cs="Arial"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Cs/>
                <w:sz w:val="22"/>
                <w:szCs w:val="22"/>
              </w:rPr>
              <w:t xml:space="preserve">Que el empleado este ingresado en el sistema </w:t>
            </w:r>
          </w:p>
          <w:p w:rsidR="007C46F0" w:rsidRPr="001B6B24" w:rsidRDefault="007C46F0" w:rsidP="00D568D4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46F0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C46F0" w:rsidRPr="001B6B24" w:rsidRDefault="007C46F0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:rsidR="007C46F0" w:rsidRPr="00DD1CB3" w:rsidRDefault="00D568D4" w:rsidP="00D568D4">
            <w:pPr>
              <w:pStyle w:val="TableContents"/>
              <w:numPr>
                <w:ilvl w:val="0"/>
                <w:numId w:val="6"/>
              </w:numPr>
              <w:ind w:right="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 xml:space="preserve">Desplegar </w:t>
            </w:r>
            <w:r w:rsidR="00DD1CB3">
              <w:rPr>
                <w:rFonts w:ascii="Arial" w:hAnsi="Arial" w:cs="Arial"/>
                <w:sz w:val="22"/>
                <w:szCs w:val="22"/>
              </w:rPr>
              <w:t xml:space="preserve">todos los turnos </w:t>
            </w:r>
          </w:p>
          <w:p w:rsidR="00DD1CB3" w:rsidRPr="001B6B24" w:rsidRDefault="00DD1CB3" w:rsidP="00D568D4">
            <w:pPr>
              <w:pStyle w:val="TableContents"/>
              <w:numPr>
                <w:ilvl w:val="0"/>
                <w:numId w:val="6"/>
              </w:numPr>
              <w:ind w:right="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los turnos disponibles</w:t>
            </w:r>
          </w:p>
          <w:p w:rsidR="00D568D4" w:rsidRDefault="00DD1CB3" w:rsidP="00D568D4">
            <w:pPr>
              <w:pStyle w:val="TableContents"/>
              <w:numPr>
                <w:ilvl w:val="0"/>
                <w:numId w:val="6"/>
              </w:numPr>
              <w:ind w:right="1"/>
              <w:rPr>
                <w:rFonts w:ascii="Arial" w:hAnsi="Arial" w:cs="Arial"/>
                <w:bCs/>
                <w:sz w:val="22"/>
                <w:szCs w:val="22"/>
              </w:rPr>
            </w:pPr>
            <w:r w:rsidRPr="00DD1CB3">
              <w:rPr>
                <w:rFonts w:ascii="Arial" w:hAnsi="Arial" w:cs="Arial"/>
                <w:bCs/>
                <w:sz w:val="22"/>
                <w:szCs w:val="22"/>
              </w:rPr>
              <w:t xml:space="preserve">Asignar turnos libre a cada empleado </w:t>
            </w:r>
          </w:p>
          <w:p w:rsidR="00004A31" w:rsidRDefault="00004A31" w:rsidP="00D568D4">
            <w:pPr>
              <w:pStyle w:val="TableContents"/>
              <w:numPr>
                <w:ilvl w:val="0"/>
                <w:numId w:val="6"/>
              </w:numPr>
              <w:ind w:right="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Actualizar datos </w:t>
            </w:r>
          </w:p>
          <w:p w:rsidR="00E2756F" w:rsidRPr="00DD1CB3" w:rsidRDefault="00E2756F" w:rsidP="00F81978">
            <w:pPr>
              <w:pStyle w:val="TableContents"/>
              <w:ind w:left="361" w:right="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C46F0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C46F0" w:rsidRPr="001B6B24" w:rsidRDefault="007C46F0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:rsidR="00F81978" w:rsidRPr="00004A31" w:rsidRDefault="00F81978" w:rsidP="00F81978">
            <w:pPr>
              <w:pStyle w:val="TableContents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Actualizar la base de datos y guardar los cambios realizados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. </w:t>
            </w:r>
          </w:p>
        </w:tc>
      </w:tr>
      <w:tr w:rsidR="007C46F0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C46F0" w:rsidRPr="001B6B24" w:rsidRDefault="007C46F0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Resultado obtenido:</w:t>
            </w:r>
          </w:p>
          <w:p w:rsidR="007C46F0" w:rsidRPr="001B6B24" w:rsidRDefault="007C46F0" w:rsidP="0008737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&lt;Resultado obtenido de la ejecución del caso de prueba&gt;</w:t>
            </w:r>
          </w:p>
          <w:p w:rsidR="007C46F0" w:rsidRPr="001B6B24" w:rsidRDefault="007C46F0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C46F0" w:rsidRPr="001B6B24" w:rsidRDefault="007C46F0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C46F0" w:rsidRPr="001B6B24" w:rsidRDefault="007C46F0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C46F0" w:rsidRPr="001B6B24" w:rsidRDefault="007C46F0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7C46F0" w:rsidRDefault="007C46F0">
      <w:pPr>
        <w:pStyle w:val="Textbody"/>
        <w:rPr>
          <w:rFonts w:ascii="Arial" w:hAnsi="Arial" w:cs="Arial"/>
          <w:szCs w:val="22"/>
        </w:rPr>
      </w:pPr>
    </w:p>
    <w:p w:rsidR="00004A31" w:rsidRDefault="00004A31">
      <w:pPr>
        <w:pStyle w:val="Textbody"/>
        <w:rPr>
          <w:rFonts w:ascii="Arial" w:hAnsi="Arial" w:cs="Arial"/>
          <w:szCs w:val="22"/>
        </w:rPr>
      </w:pPr>
    </w:p>
    <w:p w:rsidR="00004A31" w:rsidRDefault="00AB7A2E">
      <w:pPr>
        <w:pStyle w:val="Textbody"/>
        <w:rPr>
          <w:rFonts w:ascii="Arial" w:hAnsi="Arial" w:cs="Arial"/>
          <w:szCs w:val="22"/>
        </w:rPr>
      </w:pPr>
      <w:r w:rsidRPr="001B6B24">
        <w:rPr>
          <w:rFonts w:ascii="Arial" w:hAnsi="Arial" w:cs="Arial"/>
          <w:noProof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A5DAA37" wp14:editId="6657C09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734685" cy="305435"/>
                <wp:effectExtent l="0" t="0" r="18415" b="19050"/>
                <wp:wrapNone/>
                <wp:docPr id="14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305435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AB7A2E" w:rsidRDefault="00EE02D5" w:rsidP="00AB7A2E">
                            <w:pPr>
                              <w:pStyle w:val="Standard"/>
                              <w:shd w:val="clear" w:color="auto" w:fill="FFFFFF"/>
                              <w:jc w:val="both"/>
                              <w:rPr>
                                <w:rFonts w:cs="Arial" w:hint="eastAsia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Determina si los cambios recientes en el sistema tienen efecto adverso. </w:t>
                            </w:r>
                            <w:r w:rsidR="00AB7A2E">
                              <w:rPr>
                                <w:rFonts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88916" tIns="50758" rIns="88916" bIns="50758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AA37" id="_x0000_s1031" type="#_x0000_t202" style="position:absolute;left:0;text-align:left;margin-left:400.35pt;margin-top:.45pt;width:451.55pt;height:24.0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" filled="f" strokecolor="#ccc" strokeweight=".18008mm">
                <v:textbox style="mso-fit-shape-to-text:t" inset="2.46989mm,1.40994mm,2.46989mm,1.40994mm">
                  <w:txbxContent>
                    <w:p w:rsidR="00AB7A2E" w:rsidRDefault="00EE02D5" w:rsidP="00AB7A2E">
                      <w:pPr>
                        <w:pStyle w:val="Standard"/>
                        <w:shd w:val="clear" w:color="auto" w:fill="FFFFFF"/>
                        <w:jc w:val="both"/>
                        <w:rPr>
                          <w:rFonts w:cs="Arial" w:hint="eastAsia"/>
                        </w:rPr>
                      </w:pPr>
                      <w:r>
                        <w:rPr>
                          <w:rFonts w:cs="Arial"/>
                        </w:rPr>
                        <w:t xml:space="preserve">Determina si los cambios recientes en el sistema tienen efecto adverso. </w:t>
                      </w:r>
                      <w:r w:rsidR="00AB7A2E">
                        <w:rPr>
                          <w:rFonts w:cs="Arial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4A31" w:rsidRDefault="00004A31">
      <w:pPr>
        <w:pStyle w:val="Textbody"/>
        <w:rPr>
          <w:rFonts w:ascii="Arial" w:hAnsi="Arial" w:cs="Arial"/>
          <w:szCs w:val="22"/>
        </w:rPr>
      </w:pPr>
    </w:p>
    <w:p w:rsidR="00004A31" w:rsidRPr="001B6B24" w:rsidRDefault="00004A31" w:rsidP="00004A31">
      <w:pPr>
        <w:pStyle w:val="Textbody"/>
        <w:rPr>
          <w:rFonts w:ascii="Arial" w:hAnsi="Arial" w:cs="Arial"/>
          <w:szCs w:val="22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004A31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04A31" w:rsidRPr="001B6B24" w:rsidRDefault="00004A31" w:rsidP="00EE02D5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 xml:space="preserve">Prueba </w:t>
            </w:r>
            <w:r w:rsidR="00EE02D5">
              <w:rPr>
                <w:rFonts w:ascii="Arial" w:hAnsi="Arial" w:cs="Arial"/>
                <w:sz w:val="22"/>
                <w:szCs w:val="22"/>
              </w:rPr>
              <w:t xml:space="preserve">regresión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04A31" w:rsidRPr="001B6B24" w:rsidRDefault="00004A31" w:rsidP="0008737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004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04A31" w:rsidRPr="001B6B24" w:rsidRDefault="00004A31" w:rsidP="0008737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4A31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04A31" w:rsidRPr="001B6B24" w:rsidRDefault="00004A31" w:rsidP="0008737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04A31" w:rsidRPr="001B6B24" w:rsidRDefault="00004A31" w:rsidP="0008737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04A31" w:rsidRPr="001B6B24" w:rsidRDefault="00004A31" w:rsidP="0008737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Si/No</w:t>
            </w:r>
          </w:p>
        </w:tc>
      </w:tr>
      <w:tr w:rsidR="00004A31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04A31" w:rsidRPr="001B6B24" w:rsidRDefault="00004A31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Descripción:</w:t>
            </w:r>
          </w:p>
          <w:p w:rsidR="00004A31" w:rsidRPr="001B6B24" w:rsidRDefault="005940A8" w:rsidP="005940A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4C6F4E"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="00004A31" w:rsidRPr="004C6F4E">
              <w:rPr>
                <w:rFonts w:ascii="Arial" w:hAnsi="Arial" w:cs="Arial"/>
                <w:bCs/>
                <w:sz w:val="22"/>
                <w:szCs w:val="22"/>
              </w:rPr>
              <w:t xml:space="preserve"> Jefe de Recursos Humanos, </w:t>
            </w:r>
            <w:r w:rsidR="00401336" w:rsidRPr="004C6F4E">
              <w:rPr>
                <w:rFonts w:ascii="Arial" w:hAnsi="Arial" w:cs="Arial"/>
                <w:bCs/>
                <w:sz w:val="22"/>
                <w:szCs w:val="22"/>
              </w:rPr>
              <w:t>debe poder</w:t>
            </w:r>
            <w:r w:rsidR="00004A31" w:rsidRPr="004C6F4E">
              <w:rPr>
                <w:rFonts w:ascii="Arial" w:hAnsi="Arial" w:cs="Arial"/>
                <w:bCs/>
                <w:sz w:val="22"/>
                <w:szCs w:val="22"/>
              </w:rPr>
              <w:t xml:space="preserve"> revisar el desempeño de actividades de cada uno de los poli funcionales,</w:t>
            </w:r>
            <w:r w:rsidRPr="004C6F4E">
              <w:rPr>
                <w:rFonts w:ascii="Arial" w:hAnsi="Arial" w:cs="Arial"/>
                <w:bCs/>
                <w:sz w:val="22"/>
                <w:szCs w:val="22"/>
              </w:rPr>
              <w:t xml:space="preserve"> para controlar el cumplimiento.</w:t>
            </w:r>
            <w:r>
              <w:t xml:space="preserve"> </w:t>
            </w:r>
          </w:p>
        </w:tc>
      </w:tr>
      <w:tr w:rsidR="00004A31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04A31" w:rsidRPr="001B6B24" w:rsidRDefault="00004A31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:rsidR="00004A31" w:rsidRDefault="004C6F4E" w:rsidP="004C6F4E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requiere que en el módulo se encuentre registrado las actividades y horarios de los polifuncionales. </w:t>
            </w:r>
          </w:p>
          <w:p w:rsidR="00A44048" w:rsidRPr="001B6B24" w:rsidRDefault="00A44048" w:rsidP="00A44048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Despliegue de repo</w:t>
            </w:r>
            <w:r w:rsidR="00567975">
              <w:rPr>
                <w:rFonts w:ascii="Arial" w:hAnsi="Arial" w:cs="Arial"/>
                <w:sz w:val="22"/>
                <w:szCs w:val="22"/>
              </w:rPr>
              <w:t xml:space="preserve">rte de actividades asignadas. </w:t>
            </w:r>
          </w:p>
        </w:tc>
      </w:tr>
      <w:tr w:rsidR="00004A31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04A31" w:rsidRPr="001B6B24" w:rsidRDefault="00004A31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:rsidR="00004A31" w:rsidRPr="00EA258A" w:rsidRDefault="00EA258A" w:rsidP="00EA258A">
            <w:pPr>
              <w:pStyle w:val="TableContents"/>
              <w:numPr>
                <w:ilvl w:val="0"/>
                <w:numId w:val="7"/>
              </w:numPr>
              <w:ind w:right="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Acceder al módulo</w:t>
            </w:r>
          </w:p>
          <w:p w:rsidR="00EA258A" w:rsidRPr="00EA258A" w:rsidRDefault="00EA258A" w:rsidP="00EA258A">
            <w:pPr>
              <w:pStyle w:val="TableContents"/>
              <w:numPr>
                <w:ilvl w:val="0"/>
                <w:numId w:val="7"/>
              </w:numPr>
              <w:ind w:right="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el registro de las actividades</w:t>
            </w:r>
          </w:p>
          <w:p w:rsidR="00EA258A" w:rsidRPr="00DD1CB3" w:rsidRDefault="00EA258A" w:rsidP="00EA258A">
            <w:pPr>
              <w:pStyle w:val="TableContents"/>
              <w:numPr>
                <w:ilvl w:val="0"/>
                <w:numId w:val="7"/>
              </w:numPr>
              <w:ind w:right="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Reporte de actividades </w:t>
            </w:r>
          </w:p>
        </w:tc>
      </w:tr>
      <w:tr w:rsidR="00004A31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04A31" w:rsidRPr="001B6B24" w:rsidRDefault="00004A31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:rsidR="00004A31" w:rsidRPr="00004A31" w:rsidRDefault="003B0DA1" w:rsidP="00087378">
            <w:pPr>
              <w:pStyle w:val="TableContents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Que el jefe de recursos humanos pueda reportar de forma adecuada el cumplimiento de las actividades</w:t>
            </w:r>
          </w:p>
        </w:tc>
      </w:tr>
      <w:tr w:rsidR="00004A31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04A31" w:rsidRPr="001B6B24" w:rsidRDefault="00004A31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Resultado obtenido:</w:t>
            </w:r>
          </w:p>
          <w:p w:rsidR="00004A31" w:rsidRPr="001B6B24" w:rsidRDefault="00004A31" w:rsidP="0008737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&lt;Resultado obtenido de la ejecución del caso de prueba&gt;</w:t>
            </w:r>
          </w:p>
          <w:p w:rsidR="00004A31" w:rsidRPr="001B6B24" w:rsidRDefault="00004A31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4A31" w:rsidRPr="001B6B24" w:rsidRDefault="00004A31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4A31" w:rsidRPr="001B6B24" w:rsidRDefault="00004A31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04A31" w:rsidRPr="001B6B24" w:rsidRDefault="00004A31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004A31" w:rsidRPr="001B6B24" w:rsidRDefault="00004A31" w:rsidP="00004A31">
      <w:pPr>
        <w:pStyle w:val="Textbody"/>
        <w:rPr>
          <w:rFonts w:ascii="Arial" w:hAnsi="Arial" w:cs="Arial"/>
          <w:szCs w:val="22"/>
        </w:rPr>
      </w:pPr>
    </w:p>
    <w:p w:rsidR="00D64D4A" w:rsidRDefault="00D64D4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Cs w:val="22"/>
        </w:rPr>
        <w:br w:type="page"/>
      </w:r>
    </w:p>
    <w:p w:rsidR="00D64D4A" w:rsidRDefault="00D64D4A" w:rsidP="00D64D4A">
      <w:pPr>
        <w:pStyle w:val="Textbody"/>
        <w:rPr>
          <w:rFonts w:ascii="Arial" w:hAnsi="Arial" w:cs="Arial"/>
          <w:szCs w:val="22"/>
        </w:rPr>
      </w:pPr>
    </w:p>
    <w:p w:rsidR="00D64D4A" w:rsidRDefault="00D64D4A" w:rsidP="00D64D4A">
      <w:pPr>
        <w:pStyle w:val="Textbody"/>
        <w:rPr>
          <w:rFonts w:ascii="Arial" w:hAnsi="Arial" w:cs="Arial"/>
          <w:szCs w:val="22"/>
        </w:rPr>
      </w:pPr>
    </w:p>
    <w:p w:rsidR="00BA10FC" w:rsidRDefault="00BA10FC" w:rsidP="00BA10FC">
      <w:pPr>
        <w:pStyle w:val="Standard"/>
        <w:shd w:val="clear" w:color="auto" w:fill="FFFFFF"/>
        <w:jc w:val="both"/>
        <w:rPr>
          <w:rFonts w:cs="Arial" w:hint="eastAsia"/>
        </w:rPr>
      </w:pPr>
      <w:r>
        <w:rPr>
          <w:rFonts w:cs="Arial"/>
        </w:rPr>
        <w:t xml:space="preserve">Asegura el trabajo apropiado de los requisitos funcionales, incluyendo la entrada de datos, navegación y el procesamiento adecuado y resultados esperados. </w:t>
      </w:r>
    </w:p>
    <w:p w:rsidR="00D64D4A" w:rsidRDefault="00D64D4A" w:rsidP="00D64D4A">
      <w:pPr>
        <w:pStyle w:val="Textbody"/>
        <w:rPr>
          <w:rFonts w:ascii="Arial" w:hAnsi="Arial" w:cs="Arial"/>
          <w:szCs w:val="22"/>
        </w:rPr>
      </w:pPr>
    </w:p>
    <w:p w:rsidR="00D64D4A" w:rsidRPr="001B6B24" w:rsidRDefault="00D64D4A" w:rsidP="00D64D4A">
      <w:pPr>
        <w:pStyle w:val="Textbody"/>
        <w:rPr>
          <w:rFonts w:ascii="Arial" w:hAnsi="Arial" w:cs="Arial"/>
          <w:szCs w:val="22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D64D4A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4D4A" w:rsidRPr="001B6B24" w:rsidRDefault="00D64D4A" w:rsidP="0008737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 xml:space="preserve">Prueba </w:t>
            </w:r>
            <w:r w:rsidR="00BA10FC">
              <w:rPr>
                <w:rFonts w:ascii="Arial" w:hAnsi="Arial" w:cs="Arial"/>
                <w:sz w:val="22"/>
                <w:szCs w:val="22"/>
              </w:rPr>
              <w:t xml:space="preserve">funcional 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4D4A" w:rsidRPr="001B6B24" w:rsidRDefault="00D64D4A" w:rsidP="0008737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005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4D4A" w:rsidRPr="001B6B24" w:rsidRDefault="00D64D4A" w:rsidP="0008737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4D4A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4D4A" w:rsidRPr="001B6B24" w:rsidRDefault="00D64D4A" w:rsidP="0008737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4D4A" w:rsidRPr="001B6B24" w:rsidRDefault="00D64D4A" w:rsidP="0008737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4D4A" w:rsidRPr="001B6B24" w:rsidRDefault="00D64D4A" w:rsidP="00087378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Si/No</w:t>
            </w:r>
          </w:p>
        </w:tc>
      </w:tr>
      <w:tr w:rsidR="00D64D4A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4D4A" w:rsidRPr="001B6B24" w:rsidRDefault="00D64D4A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Descripción:</w:t>
            </w:r>
          </w:p>
          <w:p w:rsidR="00D64D4A" w:rsidRPr="001B6B24" w:rsidRDefault="00D64D4A" w:rsidP="005F5773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Como jefe de recursos humanos </w:t>
            </w:r>
            <w:r w:rsidR="005F5773">
              <w:rPr>
                <w:rFonts w:ascii="Arial" w:hAnsi="Arial" w:cs="Arial"/>
                <w:bCs/>
                <w:sz w:val="22"/>
                <w:szCs w:val="22"/>
              </w:rPr>
              <w:t xml:space="preserve">quiero poder verificar que el empleado </w:t>
            </w:r>
            <w:proofErr w:type="spellStart"/>
            <w:r w:rsidR="005F5773">
              <w:rPr>
                <w:rFonts w:ascii="Arial" w:hAnsi="Arial" w:cs="Arial"/>
                <w:bCs/>
                <w:sz w:val="22"/>
                <w:szCs w:val="22"/>
              </w:rPr>
              <w:t>polifuncional</w:t>
            </w:r>
            <w:proofErr w:type="spellEnd"/>
            <w:r w:rsidR="005F5773">
              <w:rPr>
                <w:rFonts w:ascii="Arial" w:hAnsi="Arial" w:cs="Arial"/>
                <w:bCs/>
                <w:sz w:val="22"/>
                <w:szCs w:val="22"/>
              </w:rPr>
              <w:t xml:space="preserve"> ha revisado sus tareas pendientes e ingrese el avance y descripción. </w:t>
            </w:r>
          </w:p>
        </w:tc>
      </w:tr>
      <w:tr w:rsidR="00D64D4A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4D4A" w:rsidRPr="001B6B24" w:rsidRDefault="00D64D4A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:rsidR="00D64D4A" w:rsidRDefault="00BA10FC" w:rsidP="00D1172B">
            <w:pPr>
              <w:pStyle w:val="TableContents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Identifique los aspectos internos y externos del módulo por cada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polifuncional</w:t>
            </w:r>
            <w:proofErr w:type="spellEnd"/>
            <w:r w:rsidR="00D64D4A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BA10FC" w:rsidRDefault="00BA10FC" w:rsidP="00D1172B">
            <w:pPr>
              <w:pStyle w:val="TableContents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Cada </w:t>
            </w:r>
            <w:r w:rsidR="00D1172B">
              <w:rPr>
                <w:rFonts w:ascii="Arial" w:hAnsi="Arial" w:cs="Arial"/>
                <w:sz w:val="22"/>
                <w:szCs w:val="22"/>
              </w:rPr>
              <w:t>mensaje</w:t>
            </w:r>
            <w:r>
              <w:rPr>
                <w:rFonts w:ascii="Arial" w:hAnsi="Arial" w:cs="Arial"/>
                <w:sz w:val="22"/>
                <w:szCs w:val="22"/>
              </w:rPr>
              <w:t xml:space="preserve"> de los usuarios tenga identificación </w:t>
            </w:r>
            <w:r w:rsidR="00D1172B">
              <w:rPr>
                <w:rFonts w:ascii="Arial" w:hAnsi="Arial" w:cs="Arial"/>
                <w:sz w:val="22"/>
                <w:szCs w:val="22"/>
              </w:rPr>
              <w:t xml:space="preserve">y llegue al jefe de recursos humanos. </w:t>
            </w:r>
          </w:p>
          <w:p w:rsidR="00D1172B" w:rsidRPr="001B6B24" w:rsidRDefault="00D1172B" w:rsidP="00D1172B">
            <w:pPr>
              <w:pStyle w:val="TableContents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se ejecute apropiadamente para cumplir con los requerimientos funcionales. </w:t>
            </w:r>
          </w:p>
        </w:tc>
      </w:tr>
      <w:tr w:rsidR="00D64D4A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4D4A" w:rsidRPr="001B6B24" w:rsidRDefault="00D64D4A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Pasos:</w:t>
            </w:r>
          </w:p>
          <w:p w:rsidR="003E2520" w:rsidRPr="003E2520" w:rsidRDefault="003E2520" w:rsidP="003E2520">
            <w:pPr>
              <w:pStyle w:val="TableContents"/>
              <w:numPr>
                <w:ilvl w:val="0"/>
                <w:numId w:val="10"/>
              </w:numPr>
              <w:ind w:right="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Ingreso del usuario al sistema </w:t>
            </w:r>
          </w:p>
          <w:p w:rsidR="003E2520" w:rsidRPr="003E2520" w:rsidRDefault="003E2520" w:rsidP="003E2520">
            <w:pPr>
              <w:pStyle w:val="TableContents"/>
              <w:numPr>
                <w:ilvl w:val="0"/>
                <w:numId w:val="10"/>
              </w:numPr>
              <w:ind w:right="1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Loguin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E2520" w:rsidRPr="003E2520" w:rsidRDefault="003E2520" w:rsidP="003E2520">
            <w:pPr>
              <w:pStyle w:val="TableContents"/>
              <w:numPr>
                <w:ilvl w:val="0"/>
                <w:numId w:val="10"/>
              </w:numPr>
              <w:ind w:right="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Verificación de actividades </w:t>
            </w:r>
          </w:p>
          <w:p w:rsidR="00D64D4A" w:rsidRPr="00DD1CB3" w:rsidRDefault="003E2520" w:rsidP="003E2520">
            <w:pPr>
              <w:pStyle w:val="TableContents"/>
              <w:numPr>
                <w:ilvl w:val="0"/>
                <w:numId w:val="10"/>
              </w:numPr>
              <w:ind w:right="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Guardar cambios </w:t>
            </w:r>
            <w:r w:rsidR="00D64D4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64D4A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4D4A" w:rsidRPr="001B6B24" w:rsidRDefault="00D64D4A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:rsidR="00D64D4A" w:rsidRPr="00004A31" w:rsidRDefault="003E2520" w:rsidP="00087378">
            <w:pPr>
              <w:pStyle w:val="TableContents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Que el módulo interacción tanto con el usuario como con el jefe de recursos humanos. </w:t>
            </w:r>
            <w:bookmarkStart w:id="5" w:name="_GoBack"/>
            <w:bookmarkEnd w:id="5"/>
          </w:p>
        </w:tc>
      </w:tr>
      <w:tr w:rsidR="00D64D4A" w:rsidRPr="001B6B24" w:rsidTr="00087378">
        <w:tblPrEx>
          <w:tblCellMar>
            <w:top w:w="0" w:type="dxa"/>
            <w:bottom w:w="0" w:type="dxa"/>
          </w:tblCellMar>
        </w:tblPrEx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4D4A" w:rsidRPr="001B6B24" w:rsidRDefault="00D64D4A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Resultado obtenido:</w:t>
            </w:r>
          </w:p>
          <w:p w:rsidR="00D64D4A" w:rsidRPr="001B6B24" w:rsidRDefault="00D64D4A" w:rsidP="00087378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&lt;Resultado obtenido de la ejecución del caso de prueba&gt;</w:t>
            </w:r>
          </w:p>
          <w:p w:rsidR="00D64D4A" w:rsidRPr="001B6B24" w:rsidRDefault="00D64D4A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64D4A" w:rsidRPr="001B6B24" w:rsidRDefault="00D64D4A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64D4A" w:rsidRPr="001B6B24" w:rsidRDefault="00D64D4A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64D4A" w:rsidRPr="001B6B24" w:rsidRDefault="00D64D4A" w:rsidP="00087378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D64D4A" w:rsidRPr="001B6B24" w:rsidRDefault="00D64D4A" w:rsidP="00D64D4A">
      <w:pPr>
        <w:pStyle w:val="Textbody"/>
        <w:rPr>
          <w:rFonts w:ascii="Arial" w:hAnsi="Arial" w:cs="Arial"/>
          <w:szCs w:val="22"/>
        </w:rPr>
      </w:pPr>
    </w:p>
    <w:p w:rsidR="00D64D4A" w:rsidRPr="001B6B24" w:rsidRDefault="00D64D4A" w:rsidP="00D64D4A">
      <w:pPr>
        <w:pStyle w:val="Textbody"/>
        <w:rPr>
          <w:rFonts w:ascii="Arial" w:hAnsi="Arial" w:cs="Arial"/>
          <w:szCs w:val="22"/>
        </w:rPr>
      </w:pPr>
    </w:p>
    <w:p w:rsidR="00004A31" w:rsidRPr="001B6B24" w:rsidRDefault="00004A31">
      <w:pPr>
        <w:pStyle w:val="Textbody"/>
        <w:rPr>
          <w:rFonts w:ascii="Arial" w:hAnsi="Arial" w:cs="Arial"/>
          <w:szCs w:val="22"/>
        </w:rPr>
      </w:pPr>
    </w:p>
    <w:p w:rsidR="004C2F1B" w:rsidRPr="001B6B24" w:rsidRDefault="00DC5DB7">
      <w:pPr>
        <w:pStyle w:val="Ttulo1"/>
        <w:rPr>
          <w:rFonts w:ascii="Arial" w:hAnsi="Arial" w:cs="Arial"/>
          <w:sz w:val="22"/>
          <w:szCs w:val="22"/>
        </w:rPr>
      </w:pPr>
      <w:bookmarkStart w:id="6" w:name="__RefHeading__3798_904956992"/>
      <w:bookmarkEnd w:id="6"/>
      <w:r w:rsidRPr="001B6B24">
        <w:rPr>
          <w:rFonts w:ascii="Arial" w:hAnsi="Arial" w:cs="Arial"/>
          <w:sz w:val="22"/>
          <w:szCs w:val="22"/>
        </w:rPr>
        <w:t>ESTRATEGIA DE EJECUCIÓN DE PRUEBAS</w:t>
      </w:r>
    </w:p>
    <w:p w:rsidR="004C2F1B" w:rsidRPr="001B6B24" w:rsidRDefault="00DC5DB7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1B6B24">
        <w:rPr>
          <w:rFonts w:ascii="Arial" w:hAnsi="Arial" w:cs="Arial"/>
          <w:sz w:val="22"/>
          <w:szCs w:val="22"/>
        </w:rPr>
        <w:t>&lt;Introduzca contenido y borre cuadro&gt;</w:t>
      </w:r>
    </w:p>
    <w:p w:rsidR="004C2F1B" w:rsidRPr="001B6B24" w:rsidRDefault="00DC5DB7">
      <w:pPr>
        <w:pStyle w:val="Standard"/>
        <w:rPr>
          <w:rFonts w:ascii="Arial" w:hAnsi="Arial" w:cs="Arial"/>
          <w:sz w:val="22"/>
          <w:szCs w:val="22"/>
        </w:rPr>
      </w:pPr>
      <w:r w:rsidRPr="001B6B24">
        <w:rPr>
          <w:rFonts w:ascii="Arial" w:eastAsia="NewsGotT" w:hAnsi="Arial" w:cs="Arial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151918</wp:posOffset>
                </wp:positionV>
                <wp:extent cx="5734687" cy="305437"/>
                <wp:effectExtent l="0" t="0" r="18413" b="18413"/>
                <wp:wrapSquare wrapText="bothSides"/>
                <wp:docPr id="6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7" cy="305437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4C2F1B" w:rsidRDefault="00DC5DB7">
                            <w:pPr>
                              <w:pStyle w:val="Standard"/>
                              <w:shd w:val="clear" w:color="auto" w:fill="FFFFFF"/>
                              <w:jc w:val="both"/>
                              <w:rPr>
                                <w:rFonts w:eastAsia="NewsGotT" w:cs="NewsGotT"/>
                                <w:szCs w:val="20"/>
                              </w:rPr>
                            </w:pPr>
                            <w:r>
                              <w:rPr>
                                <w:rFonts w:eastAsia="NewsGotT" w:cs="NewsGotT"/>
                                <w:szCs w:val="20"/>
                              </w:rPr>
                              <w:t xml:space="preserve">En este apartado </w:t>
                            </w:r>
                            <w:r>
                              <w:rPr>
                                <w:rFonts w:eastAsia="NewsGotT" w:cs="NewsGotT"/>
                                <w:szCs w:val="20"/>
                              </w:rPr>
                              <w:t xml:space="preserve"> se deberá indicar la estrategia a seguir en la ejecución de las pruebas; para ello se deberán identificar los posibles ciclos de pruebas, y los casos de pruebas que lo componen. Además, deberá indicarse  el orden en el que deberán </w:t>
                            </w:r>
                            <w:proofErr w:type="spellStart"/>
                            <w:r>
                              <w:rPr>
                                <w:rFonts w:eastAsia="NewsGotT" w:cs="NewsGotT"/>
                                <w:szCs w:val="20"/>
                              </w:rPr>
                              <w:t>ejecturase</w:t>
                            </w:r>
                            <w:proofErr w:type="spellEnd"/>
                            <w:r>
                              <w:rPr>
                                <w:rFonts w:eastAsia="NewsGotT" w:cs="NewsGotT"/>
                                <w:szCs w:val="20"/>
                              </w:rPr>
                              <w:t xml:space="preserve"> los casos de </w:t>
                            </w:r>
                            <w:r>
                              <w:rPr>
                                <w:rFonts w:eastAsia="NewsGotT" w:cs="NewsGotT"/>
                                <w:szCs w:val="20"/>
                              </w:rPr>
                              <w:t>pruebas definidos. Para ello se propone completar una matriz como la siguiente, donde haya un inventario de los casos de prueba y de los ciclos de pruebas, de tal forma que puedan relacionarse los casos de prueba con los ciclos donde son ejecutados.</w:t>
                            </w:r>
                          </w:p>
                        </w:txbxContent>
                      </wps:txbx>
                      <wps:bodyPr vert="horz" wrap="square" lIns="88916" tIns="50758" rIns="88916" bIns="50758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1" o:spid="_x0000_s1032" type="#_x0000_t202" style="position:absolute;margin-left:0;margin-top:11.95pt;width:451.55pt;height:24.0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" filled="f" strokecolor="#ccc" strokeweight=".18008mm">
                <v:textbox style="mso-fit-shape-to-text:t" inset="2.46989mm,1.40994mm,2.46989mm,1.40994mm">
                  <w:txbxContent>
                    <w:p w:rsidR="004C2F1B" w:rsidRDefault="00DC5DB7">
                      <w:pPr>
                        <w:pStyle w:val="Standard"/>
                        <w:shd w:val="clear" w:color="auto" w:fill="FFFFFF"/>
                        <w:jc w:val="both"/>
                        <w:rPr>
                          <w:rFonts w:eastAsia="NewsGotT" w:cs="NewsGotT"/>
                          <w:szCs w:val="20"/>
                        </w:rPr>
                      </w:pPr>
                      <w:r>
                        <w:rPr>
                          <w:rFonts w:eastAsia="NewsGotT" w:cs="NewsGotT"/>
                          <w:szCs w:val="20"/>
                        </w:rPr>
                        <w:t xml:space="preserve">En este apartado </w:t>
                      </w:r>
                      <w:r>
                        <w:rPr>
                          <w:rFonts w:eastAsia="NewsGotT" w:cs="NewsGotT"/>
                          <w:szCs w:val="20"/>
                        </w:rPr>
                        <w:t xml:space="preserve"> se deberá indicar la estrategia a seguir en la ejecución de las pruebas; para ello se deberán identificar los posibles ciclos de pruebas, y los casos de pruebas que lo componen. Además, deberá indicarse  el orden en el que deberán </w:t>
                      </w:r>
                      <w:proofErr w:type="spellStart"/>
                      <w:r>
                        <w:rPr>
                          <w:rFonts w:eastAsia="NewsGotT" w:cs="NewsGotT"/>
                          <w:szCs w:val="20"/>
                        </w:rPr>
                        <w:t>ejecturase</w:t>
                      </w:r>
                      <w:proofErr w:type="spellEnd"/>
                      <w:r>
                        <w:rPr>
                          <w:rFonts w:eastAsia="NewsGotT" w:cs="NewsGotT"/>
                          <w:szCs w:val="20"/>
                        </w:rPr>
                        <w:t xml:space="preserve"> los casos de </w:t>
                      </w:r>
                      <w:r>
                        <w:rPr>
                          <w:rFonts w:eastAsia="NewsGotT" w:cs="NewsGotT"/>
                          <w:szCs w:val="20"/>
                        </w:rPr>
                        <w:t>pruebas definidos. Para ello se propone completar una matriz como la siguiente, donde haya un inventario de los casos de prueba y de los ciclos de pruebas, de tal forma que puedan relacionarse los casos de prueba con los ciclos donde son ejecutados.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6B24">
        <w:rPr>
          <w:rFonts w:ascii="Arial" w:eastAsia="NewsGotT" w:hAnsi="Arial" w:cs="Arial"/>
          <w:sz w:val="22"/>
          <w:szCs w:val="22"/>
        </w:rPr>
        <w:t>.</w:t>
      </w:r>
    </w:p>
    <w:tbl>
      <w:tblPr>
        <w:tblW w:w="9071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4C2F1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&lt;Ci</w:t>
            </w: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&lt;Ciclo n&gt;</w:t>
            </w: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&lt;CP-1&gt;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&lt;CP-2&gt;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&lt;CP-3&gt;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&lt;CP-4&gt;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….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2F1B" w:rsidRPr="001B6B24" w:rsidRDefault="00DC5DB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bCs/>
                <w:sz w:val="22"/>
                <w:szCs w:val="22"/>
              </w:rPr>
              <w:t>&lt;CP-n&gt;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2F1B" w:rsidRPr="001B6B24" w:rsidRDefault="004C2F1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C2F1B" w:rsidRPr="001B6B24" w:rsidRDefault="004C2F1B">
      <w:pPr>
        <w:pStyle w:val="Textbody"/>
        <w:rPr>
          <w:rFonts w:ascii="Arial" w:hAnsi="Arial" w:cs="Arial"/>
          <w:szCs w:val="22"/>
        </w:rPr>
      </w:pPr>
    </w:p>
    <w:p w:rsidR="004C2F1B" w:rsidRPr="001B6B24" w:rsidRDefault="004C2F1B">
      <w:pPr>
        <w:pStyle w:val="Textbody"/>
        <w:rPr>
          <w:rFonts w:ascii="Arial" w:hAnsi="Arial" w:cs="Arial"/>
          <w:szCs w:val="22"/>
        </w:rPr>
      </w:pPr>
    </w:p>
    <w:p w:rsidR="004C2F1B" w:rsidRPr="001B6B24" w:rsidRDefault="004C2F1B">
      <w:pPr>
        <w:pStyle w:val="Standard"/>
        <w:rPr>
          <w:rFonts w:ascii="Arial" w:hAnsi="Arial" w:cs="Arial"/>
          <w:sz w:val="22"/>
          <w:szCs w:val="22"/>
        </w:rPr>
      </w:pPr>
    </w:p>
    <w:p w:rsidR="004C2F1B" w:rsidRPr="001B6B24" w:rsidRDefault="00DC5DB7">
      <w:pPr>
        <w:pStyle w:val="Ttulo1"/>
        <w:rPr>
          <w:rFonts w:ascii="Arial" w:hAnsi="Arial" w:cs="Arial"/>
          <w:sz w:val="22"/>
          <w:szCs w:val="22"/>
        </w:rPr>
      </w:pPr>
      <w:bookmarkStart w:id="7" w:name="__RefHeading__3800_904956992"/>
      <w:bookmarkEnd w:id="7"/>
      <w:r w:rsidRPr="001B6B24">
        <w:rPr>
          <w:rFonts w:ascii="Arial" w:hAnsi="Arial" w:cs="Arial"/>
          <w:sz w:val="22"/>
          <w:szCs w:val="22"/>
        </w:rPr>
        <w:t>ANEXOS</w:t>
      </w:r>
    </w:p>
    <w:p w:rsidR="004C2F1B" w:rsidRPr="001B6B24" w:rsidRDefault="00DC5DB7">
      <w:pPr>
        <w:pStyle w:val="Textbody"/>
        <w:rPr>
          <w:rFonts w:ascii="Arial" w:hAnsi="Arial" w:cs="Arial"/>
          <w:color w:val="000000"/>
          <w:szCs w:val="22"/>
        </w:rPr>
      </w:pPr>
      <w:r w:rsidRPr="001B6B24">
        <w:rPr>
          <w:rFonts w:ascii="Arial" w:hAnsi="Arial" w:cs="Arial"/>
          <w:color w:val="000000"/>
          <w:szCs w:val="22"/>
        </w:rPr>
        <w:t>&lt;Introduzca contenido y borre cuadro&gt;</w:t>
      </w:r>
    </w:p>
    <w:p w:rsidR="004C2F1B" w:rsidRPr="001B6B24" w:rsidRDefault="00DC5DB7">
      <w:pPr>
        <w:pStyle w:val="Textbody"/>
        <w:rPr>
          <w:rFonts w:ascii="Arial" w:hAnsi="Arial" w:cs="Arial"/>
          <w:szCs w:val="22"/>
        </w:rPr>
      </w:pPr>
      <w:r w:rsidRPr="001B6B24">
        <w:rPr>
          <w:rFonts w:ascii="Arial" w:hAnsi="Arial" w:cs="Arial"/>
          <w:noProof/>
          <w:color w:val="000000"/>
          <w:szCs w:val="22"/>
          <w:lang w:eastAsia="es-ES"/>
        </w:rPr>
        <mc:AlternateContent>
          <mc:Choice Requires="wps">
            <w:drawing>
              <wp:inline distT="0" distB="0" distL="0" distR="0">
                <wp:extent cx="5734687" cy="525149"/>
                <wp:effectExtent l="0" t="0" r="18413" b="27301"/>
                <wp:docPr id="7" name="Marco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7" cy="525149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C2F1B" w:rsidRDefault="00DC5DB7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 xml:space="preserve">Este punto contendrá toda aquella información de interés para la </w:t>
                            </w:r>
                            <w:r>
                              <w:t>elaboración y validación del Plan de Pruebas Funcionales.</w:t>
                            </w:r>
                          </w:p>
                        </w:txbxContent>
                      </wps:txbx>
                      <wps:bodyPr vert="horz" wrap="square" lIns="94676" tIns="48956" rIns="94676" bIns="48956" anchor="t" anchorCtr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Marco7" o:spid="_x0000_s1033" type="#_x0000_t202" style="width:451.5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" filled="f" strokecolor="silver" strokeweight=".18008mm">
                <v:textbox inset="2.62989mm,1.3599mm,2.62989mm,1.3599mm">
                  <w:txbxContent>
                    <w:p w:rsidR="004C2F1B" w:rsidRDefault="00DC5DB7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 xml:space="preserve">Este punto contendrá toda aquella información de interés para la </w:t>
                      </w:r>
                      <w:r>
                        <w:t>elaboración y validación del Plan de Pruebas Funcionales.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2F1B" w:rsidRPr="001B6B24" w:rsidRDefault="00DC5DB7">
      <w:pPr>
        <w:pStyle w:val="Ttulo1"/>
        <w:rPr>
          <w:rFonts w:ascii="Arial" w:hAnsi="Arial" w:cs="Arial"/>
          <w:sz w:val="22"/>
          <w:szCs w:val="22"/>
        </w:rPr>
      </w:pPr>
      <w:bookmarkStart w:id="8" w:name="__RefHeading__3802_904956992"/>
      <w:bookmarkEnd w:id="8"/>
      <w:r w:rsidRPr="001B6B24">
        <w:rPr>
          <w:rFonts w:ascii="Arial" w:hAnsi="Arial" w:cs="Arial"/>
          <w:sz w:val="22"/>
          <w:szCs w:val="22"/>
        </w:rPr>
        <w:t>GLOSARIO</w:t>
      </w:r>
    </w:p>
    <w:p w:rsidR="004C2F1B" w:rsidRPr="001B6B24" w:rsidRDefault="00DC5DB7">
      <w:pPr>
        <w:pStyle w:val="Textbody"/>
        <w:rPr>
          <w:rFonts w:ascii="Arial" w:hAnsi="Arial" w:cs="Arial"/>
          <w:color w:val="000000"/>
          <w:szCs w:val="22"/>
        </w:rPr>
      </w:pPr>
      <w:r w:rsidRPr="001B6B24">
        <w:rPr>
          <w:rFonts w:ascii="Arial" w:hAnsi="Arial" w:cs="Arial"/>
          <w:color w:val="000000"/>
          <w:szCs w:val="22"/>
        </w:rPr>
        <w:t>&lt;Insertar comentario y eliminar cuadro&gt;</w:t>
      </w:r>
    </w:p>
    <w:p w:rsidR="004C2F1B" w:rsidRPr="001B6B24" w:rsidRDefault="00DC5DB7">
      <w:pPr>
        <w:pStyle w:val="Textbody"/>
        <w:rPr>
          <w:rFonts w:ascii="Arial" w:hAnsi="Arial" w:cs="Arial"/>
          <w:szCs w:val="22"/>
        </w:rPr>
      </w:pPr>
      <w:r w:rsidRPr="001B6B24">
        <w:rPr>
          <w:rFonts w:ascii="Arial" w:hAnsi="Arial" w:cs="Arial"/>
          <w:noProof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-4315</wp:posOffset>
                </wp:positionH>
                <wp:positionV relativeFrom="paragraph">
                  <wp:posOffset>189719</wp:posOffset>
                </wp:positionV>
                <wp:extent cx="5768977" cy="394335"/>
                <wp:effectExtent l="0" t="0" r="22223" b="24765"/>
                <wp:wrapSquare wrapText="bothSides"/>
                <wp:docPr id="8" name="Marco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7" cy="394335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C2F1B" w:rsidRDefault="00DC5DB7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>Este punto contendrá la definición de todos los términos utilizados en el presente documento.</w:t>
                            </w:r>
                          </w:p>
                        </w:txbxContent>
                      </wps:txbx>
                      <wps:bodyPr vert="horz" wrap="square" lIns="94676" tIns="48956" rIns="94676" bIns="48956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27" o:spid="_x0000_s1034" type="#_x0000_t202" style="position:absolute;left:0;text-align:left;margin-left:-.35pt;margin-top:14.95pt;width:454.25pt;height:31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" filled="f" strokecolor="silver" strokeweight=".18008mm">
                <v:textbox inset="2.62989mm,1.3599mm,2.62989mm,1.3599mm">
                  <w:txbxContent>
                    <w:p w:rsidR="004C2F1B" w:rsidRDefault="00DC5DB7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Este punto contendrá la definición de todos los términos utilizados en el presente documento.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9051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7"/>
        <w:gridCol w:w="5924"/>
      </w:tblGrid>
      <w:tr w:rsidR="004C2F1B" w:rsidRPr="001B6B24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C2F1B" w:rsidRPr="001B6B24" w:rsidRDefault="00DC5DB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sz w:val="22"/>
                <w:szCs w:val="22"/>
              </w:rPr>
              <w:t>Término</w:t>
            </w:r>
          </w:p>
        </w:tc>
        <w:tc>
          <w:tcPr>
            <w:tcW w:w="592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C2F1B" w:rsidRPr="001B6B24" w:rsidRDefault="00DC5DB7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C2F1B" w:rsidRPr="001B6B24" w:rsidRDefault="004C2F1B">
            <w:pPr>
              <w:pStyle w:val="Standard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C2F1B" w:rsidRPr="001B6B24" w:rsidRDefault="004C2F1B">
            <w:pPr>
              <w:pStyle w:val="Standard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C2F1B" w:rsidRPr="001B6B24" w:rsidRDefault="004C2F1B">
            <w:pPr>
              <w:pStyle w:val="Standard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C2F1B" w:rsidRPr="001B6B24" w:rsidRDefault="004C2F1B">
            <w:pPr>
              <w:pStyle w:val="Standard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C2F1B" w:rsidRPr="001B6B24" w:rsidRDefault="004C2F1B">
            <w:pPr>
              <w:pStyle w:val="Standard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C2F1B" w:rsidRPr="001B6B24" w:rsidRDefault="004C2F1B">
            <w:pPr>
              <w:pStyle w:val="Standard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C2F1B" w:rsidRPr="001B6B24" w:rsidRDefault="00DC5DB7">
      <w:pPr>
        <w:pStyle w:val="Ttulo1"/>
        <w:rPr>
          <w:rFonts w:ascii="Arial" w:hAnsi="Arial" w:cs="Arial"/>
          <w:sz w:val="22"/>
          <w:szCs w:val="22"/>
        </w:rPr>
      </w:pPr>
      <w:bookmarkStart w:id="9" w:name="__RefHeading__3804_904956992"/>
      <w:bookmarkEnd w:id="9"/>
      <w:r w:rsidRPr="001B6B24">
        <w:rPr>
          <w:rFonts w:ascii="Arial" w:hAnsi="Arial" w:cs="Arial"/>
          <w:sz w:val="22"/>
          <w:szCs w:val="22"/>
        </w:rPr>
        <w:t xml:space="preserve">BIBLIOGRAFÍA Y </w:t>
      </w:r>
      <w:r w:rsidRPr="001B6B24">
        <w:rPr>
          <w:rFonts w:ascii="Arial" w:hAnsi="Arial" w:cs="Arial"/>
          <w:sz w:val="22"/>
          <w:szCs w:val="22"/>
        </w:rPr>
        <w:t>REFERENCIAS</w:t>
      </w:r>
    </w:p>
    <w:p w:rsidR="004C2F1B" w:rsidRPr="001B6B24" w:rsidRDefault="00DC5DB7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1B6B24">
        <w:rPr>
          <w:rFonts w:ascii="Arial" w:hAnsi="Arial" w:cs="Arial"/>
          <w:sz w:val="22"/>
          <w:szCs w:val="22"/>
        </w:rPr>
        <w:t>&lt;Cumplimente tabla y borre cuadro&gt;</w:t>
      </w:r>
    </w:p>
    <w:p w:rsidR="004C2F1B" w:rsidRPr="001B6B24" w:rsidRDefault="00DC5DB7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1B6B24">
        <w:rPr>
          <w:rFonts w:ascii="Arial" w:hAnsi="Arial" w:cs="Arial"/>
          <w:noProof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151918</wp:posOffset>
                </wp:positionV>
                <wp:extent cx="5734687" cy="431797"/>
                <wp:effectExtent l="0" t="0" r="18413" b="25403"/>
                <wp:wrapSquare wrapText="bothSides"/>
                <wp:docPr id="9" name="Marco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7" cy="431797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4C2F1B" w:rsidRDefault="00DC5DB7">
                            <w:pPr>
                              <w:pStyle w:val="Standard"/>
                              <w:shd w:val="clear" w:color="auto" w:fill="FFFFFF"/>
                              <w:jc w:val="both"/>
                              <w:rPr>
                                <w:rFonts w:cs="Arial" w:hint="eastAsia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En este punto se incluirán las referencias y documentación utilizada para la elaboración de este documento, por ejemplo:</w:t>
                            </w:r>
                          </w:p>
                          <w:p w:rsidR="004C2F1B" w:rsidRDefault="00DC5DB7">
                            <w:pPr>
                              <w:pStyle w:val="Standard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jc w:val="both"/>
                              <w:rPr>
                                <w:rFonts w:cs="Arial" w:hint="eastAsia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Plan de Pruebas del equipo de desarrollo</w:t>
                            </w:r>
                          </w:p>
                          <w:p w:rsidR="004C2F1B" w:rsidRDefault="00DC5DB7">
                            <w:pPr>
                              <w:pStyle w:val="Standard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jc w:val="both"/>
                              <w:rPr>
                                <w:rFonts w:cs="Arial" w:hint="eastAsia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Informe de Resultados de los servicios para </w:t>
                            </w:r>
                            <w:r>
                              <w:rPr>
                                <w:rFonts w:cs="Arial"/>
                              </w:rPr>
                              <w:t>los que se han generado los planes de prueba.</w:t>
                            </w:r>
                          </w:p>
                        </w:txbxContent>
                      </wps:txbx>
                      <wps:bodyPr vert="horz" wrap="square" lIns="88916" tIns="50758" rIns="88916" bIns="50758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31" o:spid="_x0000_s1035" type="#_x0000_t202" style="position:absolute;left:0;text-align:left;margin-left:0;margin-top:11.95pt;width:451.55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" filled="f" strokecolor="#ccc" strokeweight=".18008mm">
                <v:textbox style="mso-fit-shape-to-text:t" inset="2.46989mm,1.40994mm,2.46989mm,1.40994mm">
                  <w:txbxContent>
                    <w:p w:rsidR="004C2F1B" w:rsidRDefault="00DC5DB7">
                      <w:pPr>
                        <w:pStyle w:val="Standard"/>
                        <w:shd w:val="clear" w:color="auto" w:fill="FFFFFF"/>
                        <w:jc w:val="both"/>
                        <w:rPr>
                          <w:rFonts w:cs="Arial" w:hint="eastAsia"/>
                        </w:rPr>
                      </w:pPr>
                      <w:r>
                        <w:rPr>
                          <w:rFonts w:cs="Arial"/>
                        </w:rPr>
                        <w:t>En este punto se incluirán las referencias y documentación utilizada para la elaboración de este documento, por ejemplo:</w:t>
                      </w:r>
                    </w:p>
                    <w:p w:rsidR="004C2F1B" w:rsidRDefault="00DC5DB7">
                      <w:pPr>
                        <w:pStyle w:val="Standard"/>
                        <w:numPr>
                          <w:ilvl w:val="0"/>
                          <w:numId w:val="3"/>
                        </w:numPr>
                        <w:shd w:val="clear" w:color="auto" w:fill="FFFFFF"/>
                        <w:jc w:val="both"/>
                        <w:rPr>
                          <w:rFonts w:cs="Arial" w:hint="eastAsia"/>
                        </w:rPr>
                      </w:pPr>
                      <w:r>
                        <w:rPr>
                          <w:rFonts w:cs="Arial"/>
                        </w:rPr>
                        <w:t>Plan de Pruebas del equipo de desarrollo</w:t>
                      </w:r>
                    </w:p>
                    <w:p w:rsidR="004C2F1B" w:rsidRDefault="00DC5DB7">
                      <w:pPr>
                        <w:pStyle w:val="Standard"/>
                        <w:numPr>
                          <w:ilvl w:val="0"/>
                          <w:numId w:val="3"/>
                        </w:numPr>
                        <w:shd w:val="clear" w:color="auto" w:fill="FFFFFF"/>
                        <w:jc w:val="both"/>
                        <w:rPr>
                          <w:rFonts w:cs="Arial" w:hint="eastAsia"/>
                        </w:rPr>
                      </w:pPr>
                      <w:r>
                        <w:rPr>
                          <w:rFonts w:cs="Arial"/>
                        </w:rPr>
                        <w:t xml:space="preserve">Informe de Resultados de los servicios para </w:t>
                      </w:r>
                      <w:r>
                        <w:rPr>
                          <w:rFonts w:cs="Arial"/>
                        </w:rPr>
                        <w:t>los que se han generado los planes de prueba.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72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"/>
        <w:gridCol w:w="6181"/>
      </w:tblGrid>
      <w:tr w:rsidR="004C2F1B" w:rsidRPr="001B6B2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C2F1B" w:rsidRPr="001B6B24" w:rsidRDefault="00DC5DB7">
            <w:pPr>
              <w:pStyle w:val="Standard"/>
              <w:snapToGrid w:val="0"/>
              <w:spacing w:after="113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sz w:val="22"/>
                <w:szCs w:val="22"/>
              </w:rPr>
              <w:t>Referencia</w:t>
            </w:r>
          </w:p>
        </w:tc>
        <w:tc>
          <w:tcPr>
            <w:tcW w:w="618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C2F1B" w:rsidRPr="001B6B24" w:rsidRDefault="00DC5DB7">
            <w:pPr>
              <w:pStyle w:val="Standard"/>
              <w:snapToGrid w:val="0"/>
              <w:spacing w:after="113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B6B24">
              <w:rPr>
                <w:rFonts w:ascii="Arial" w:hAnsi="Arial" w:cs="Arial"/>
                <w:b/>
                <w:sz w:val="22"/>
                <w:szCs w:val="22"/>
              </w:rPr>
              <w:t>Título</w:t>
            </w: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C2F1B" w:rsidRPr="001B6B24" w:rsidRDefault="00DC5DB7">
            <w:pPr>
              <w:pStyle w:val="Standard"/>
              <w:snapToGrid w:val="0"/>
              <w:spacing w:after="11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Ref. 1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C2F1B" w:rsidRPr="001B6B24" w:rsidRDefault="004C2F1B">
            <w:pPr>
              <w:pStyle w:val="Standard"/>
              <w:snapToGrid w:val="0"/>
              <w:spacing w:after="113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C2F1B" w:rsidRPr="001B6B24" w:rsidRDefault="00DC5DB7">
            <w:pPr>
              <w:pStyle w:val="Standard"/>
              <w:snapToGrid w:val="0"/>
              <w:spacing w:after="11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6B24">
              <w:rPr>
                <w:rFonts w:ascii="Arial" w:hAnsi="Arial" w:cs="Arial"/>
                <w:sz w:val="22"/>
                <w:szCs w:val="22"/>
              </w:rPr>
              <w:t>Ref. 2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C2F1B" w:rsidRPr="001B6B24" w:rsidRDefault="004C2F1B">
            <w:pPr>
              <w:pStyle w:val="Standard"/>
              <w:snapToGrid w:val="0"/>
              <w:spacing w:after="113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C2F1B" w:rsidRPr="001B6B24" w:rsidRDefault="004C2F1B">
            <w:pPr>
              <w:pStyle w:val="Standard"/>
              <w:snapToGrid w:val="0"/>
              <w:spacing w:after="113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C2F1B" w:rsidRPr="001B6B24" w:rsidRDefault="004C2F1B">
            <w:pPr>
              <w:pStyle w:val="Standard"/>
              <w:snapToGrid w:val="0"/>
              <w:spacing w:after="113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2F1B" w:rsidRPr="001B6B2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C2F1B" w:rsidRPr="001B6B24" w:rsidRDefault="004C2F1B">
            <w:pPr>
              <w:pStyle w:val="Standard"/>
              <w:snapToGrid w:val="0"/>
              <w:spacing w:after="113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81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C2F1B" w:rsidRPr="001B6B24" w:rsidRDefault="004C2F1B">
            <w:pPr>
              <w:pStyle w:val="Standard"/>
              <w:snapToGrid w:val="0"/>
              <w:spacing w:after="113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C2F1B" w:rsidRPr="001B6B24" w:rsidRDefault="004C2F1B">
      <w:pPr>
        <w:pStyle w:val="Standard"/>
        <w:jc w:val="both"/>
        <w:rPr>
          <w:rFonts w:ascii="Arial" w:hAnsi="Arial" w:cs="Arial"/>
          <w:sz w:val="22"/>
          <w:szCs w:val="22"/>
        </w:rPr>
      </w:pPr>
    </w:p>
    <w:sectPr w:rsidR="004C2F1B" w:rsidRPr="001B6B24">
      <w:headerReference w:type="default" r:id="rId17"/>
      <w:footerReference w:type="default" r:id="rId1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DB7" w:rsidRDefault="00DC5DB7">
      <w:r>
        <w:separator/>
      </w:r>
    </w:p>
  </w:endnote>
  <w:endnote w:type="continuationSeparator" w:id="0">
    <w:p w:rsidR="00DC5DB7" w:rsidRDefault="00DC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ewsGotT">
    <w:altName w:val="Times New Roman"/>
    <w:charset w:val="00"/>
    <w:family w:val="auto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670" w:rsidRDefault="00DC5DB7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 w:rsidR="003E2520">
      <w:rPr>
        <w:rFonts w:hint="eastAsia"/>
        <w:noProof/>
      </w:rPr>
      <w:t>9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rPr>
        <w:rFonts w:hint="eastAsia"/>
      </w:rPr>
      <w:fldChar w:fldCharType="separate"/>
    </w:r>
    <w:r w:rsidR="003E2520">
      <w:rPr>
        <w:rFonts w:hint="eastAsia"/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DB7" w:rsidRDefault="00DC5DB7">
      <w:r>
        <w:rPr>
          <w:color w:val="000000"/>
        </w:rPr>
        <w:separator/>
      </w:r>
    </w:p>
  </w:footnote>
  <w:footnote w:type="continuationSeparator" w:id="0">
    <w:p w:rsidR="00DC5DB7" w:rsidRDefault="00DC5D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670" w:rsidRDefault="00DC5DB7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C23670">
      <w:tblPrEx>
        <w:tblCellMar>
          <w:top w:w="0" w:type="dxa"/>
          <w:bottom w:w="0" w:type="dxa"/>
        </w:tblCellMar>
      </w:tblPrEx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C23670" w:rsidRDefault="00C6044E">
          <w:pPr>
            <w:pStyle w:val="TableContents"/>
            <w:spacing w:after="283"/>
            <w:jc w:val="center"/>
            <w:rPr>
              <w:rFonts w:hint="eastAsia"/>
            </w:rPr>
          </w:pPr>
          <w:r>
            <w:rPr>
              <w:noProof/>
              <w:lang w:eastAsia="es-ES"/>
            </w:rPr>
            <w:drawing>
              <wp:inline distT="0" distB="0" distL="0" distR="0" wp14:anchorId="79722738" wp14:editId="2B578116">
                <wp:extent cx="838200" cy="619125"/>
                <wp:effectExtent l="0" t="0" r="0" b="9525"/>
                <wp:docPr id="10" name="Imagen 10" descr="System PC en Mérida, estado Mérida - Computadoras | BusquedaAmarilla.com  Portal Comercial de Venezuel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System PC en Mérida, estado Mérida - Computadoras | BusquedaAmarilla.com  Portal Comercial de Venezuel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C23670" w:rsidRDefault="00C6044E" w:rsidP="00C6044E">
          <w:pPr>
            <w:pStyle w:val="TableContents"/>
            <w:spacing w:after="113"/>
            <w:ind w:right="57"/>
            <w:rPr>
              <w:rFonts w:hint="eastAsia"/>
            </w:rPr>
          </w:pPr>
          <w:r>
            <w:t xml:space="preserve">                                          SUPER</w:t>
          </w:r>
        </w:p>
        <w:p w:rsidR="00C23670" w:rsidRDefault="00DC5DB7">
          <w:pPr>
            <w:pStyle w:val="TableContents"/>
            <w:ind w:right="57"/>
            <w:jc w:val="center"/>
            <w:rPr>
              <w:rFonts w:hint="eastAsia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 w:hint="eastAsia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Planes de Pruebas Funcionales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C23670" w:rsidRDefault="00F2334A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 xml:space="preserve">Universidad Tecnológica Israel </w:t>
          </w:r>
        </w:p>
      </w:tc>
    </w:tr>
  </w:tbl>
  <w:p w:rsidR="00C23670" w:rsidRDefault="00DC5DB7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3D99"/>
    <w:multiLevelType w:val="multilevel"/>
    <w:tmpl w:val="BFFCC0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32C67AC"/>
    <w:multiLevelType w:val="hybridMultilevel"/>
    <w:tmpl w:val="EB466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60520"/>
    <w:multiLevelType w:val="hybridMultilevel"/>
    <w:tmpl w:val="AEBE1B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17F6B"/>
    <w:multiLevelType w:val="hybridMultilevel"/>
    <w:tmpl w:val="F07A26FC"/>
    <w:lvl w:ilvl="0" w:tplc="0C0A000F">
      <w:start w:val="1"/>
      <w:numFmt w:val="decimal"/>
      <w:lvlText w:val="%1."/>
      <w:lvlJc w:val="left"/>
      <w:pPr>
        <w:ind w:left="361" w:hanging="360"/>
      </w:pPr>
    </w:lvl>
    <w:lvl w:ilvl="1" w:tplc="0C0A0019" w:tentative="1">
      <w:start w:val="1"/>
      <w:numFmt w:val="lowerLetter"/>
      <w:lvlText w:val="%2."/>
      <w:lvlJc w:val="left"/>
      <w:pPr>
        <w:ind w:left="1081" w:hanging="360"/>
      </w:pPr>
    </w:lvl>
    <w:lvl w:ilvl="2" w:tplc="0C0A001B" w:tentative="1">
      <w:start w:val="1"/>
      <w:numFmt w:val="lowerRoman"/>
      <w:lvlText w:val="%3."/>
      <w:lvlJc w:val="right"/>
      <w:pPr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2BE47F78"/>
    <w:multiLevelType w:val="hybridMultilevel"/>
    <w:tmpl w:val="F07A26FC"/>
    <w:lvl w:ilvl="0" w:tplc="0C0A000F">
      <w:start w:val="1"/>
      <w:numFmt w:val="decimal"/>
      <w:lvlText w:val="%1."/>
      <w:lvlJc w:val="left"/>
      <w:pPr>
        <w:ind w:left="361" w:hanging="360"/>
      </w:pPr>
    </w:lvl>
    <w:lvl w:ilvl="1" w:tplc="0C0A0019" w:tentative="1">
      <w:start w:val="1"/>
      <w:numFmt w:val="lowerLetter"/>
      <w:lvlText w:val="%2."/>
      <w:lvlJc w:val="left"/>
      <w:pPr>
        <w:ind w:left="1081" w:hanging="360"/>
      </w:pPr>
    </w:lvl>
    <w:lvl w:ilvl="2" w:tplc="0C0A001B" w:tentative="1">
      <w:start w:val="1"/>
      <w:numFmt w:val="lowerRoman"/>
      <w:lvlText w:val="%3."/>
      <w:lvlJc w:val="right"/>
      <w:pPr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3305125A"/>
    <w:multiLevelType w:val="hybridMultilevel"/>
    <w:tmpl w:val="BBD684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32D58"/>
    <w:multiLevelType w:val="multilevel"/>
    <w:tmpl w:val="95FC60F4"/>
    <w:styleLink w:val="WWOutlineListStyl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77111381"/>
    <w:multiLevelType w:val="hybridMultilevel"/>
    <w:tmpl w:val="C0DEA4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95F3C"/>
    <w:multiLevelType w:val="multilevel"/>
    <w:tmpl w:val="A0FC8CE2"/>
    <w:styleLink w:val="Outlin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9" w15:restartNumberingAfterBreak="0">
    <w:nsid w:val="7B801E8F"/>
    <w:multiLevelType w:val="hybridMultilevel"/>
    <w:tmpl w:val="F07A26FC"/>
    <w:lvl w:ilvl="0" w:tplc="0C0A000F">
      <w:start w:val="1"/>
      <w:numFmt w:val="decimal"/>
      <w:lvlText w:val="%1."/>
      <w:lvlJc w:val="left"/>
      <w:pPr>
        <w:ind w:left="361" w:hanging="360"/>
      </w:pPr>
    </w:lvl>
    <w:lvl w:ilvl="1" w:tplc="0C0A0019" w:tentative="1">
      <w:start w:val="1"/>
      <w:numFmt w:val="lowerLetter"/>
      <w:lvlText w:val="%2."/>
      <w:lvlJc w:val="left"/>
      <w:pPr>
        <w:ind w:left="1081" w:hanging="360"/>
      </w:pPr>
    </w:lvl>
    <w:lvl w:ilvl="2" w:tplc="0C0A001B" w:tentative="1">
      <w:start w:val="1"/>
      <w:numFmt w:val="lowerRoman"/>
      <w:lvlText w:val="%3."/>
      <w:lvlJc w:val="right"/>
      <w:pPr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C2F1B"/>
    <w:rsid w:val="00004A31"/>
    <w:rsid w:val="0014341B"/>
    <w:rsid w:val="001521D0"/>
    <w:rsid w:val="00186C7E"/>
    <w:rsid w:val="001A5A85"/>
    <w:rsid w:val="001B6B24"/>
    <w:rsid w:val="002162C6"/>
    <w:rsid w:val="002D508A"/>
    <w:rsid w:val="00307722"/>
    <w:rsid w:val="00317E7C"/>
    <w:rsid w:val="003B0DA1"/>
    <w:rsid w:val="003E2520"/>
    <w:rsid w:val="00401336"/>
    <w:rsid w:val="004624D1"/>
    <w:rsid w:val="004C2F1B"/>
    <w:rsid w:val="004C6F4E"/>
    <w:rsid w:val="0051560D"/>
    <w:rsid w:val="00567975"/>
    <w:rsid w:val="00593897"/>
    <w:rsid w:val="005940A8"/>
    <w:rsid w:val="005A2713"/>
    <w:rsid w:val="005F5773"/>
    <w:rsid w:val="00614725"/>
    <w:rsid w:val="006A2D49"/>
    <w:rsid w:val="007C46F0"/>
    <w:rsid w:val="008402EA"/>
    <w:rsid w:val="008568B4"/>
    <w:rsid w:val="009D036D"/>
    <w:rsid w:val="00A44048"/>
    <w:rsid w:val="00AB7A2E"/>
    <w:rsid w:val="00B11172"/>
    <w:rsid w:val="00B4061C"/>
    <w:rsid w:val="00B55CCD"/>
    <w:rsid w:val="00BA10FC"/>
    <w:rsid w:val="00C04D29"/>
    <w:rsid w:val="00C224FB"/>
    <w:rsid w:val="00C6044E"/>
    <w:rsid w:val="00C86D5F"/>
    <w:rsid w:val="00C93DF8"/>
    <w:rsid w:val="00D1172B"/>
    <w:rsid w:val="00D568D4"/>
    <w:rsid w:val="00D64D4A"/>
    <w:rsid w:val="00DB1A5D"/>
    <w:rsid w:val="00DB3984"/>
    <w:rsid w:val="00DC5DB7"/>
    <w:rsid w:val="00DC6E33"/>
    <w:rsid w:val="00DD1CB3"/>
    <w:rsid w:val="00DE296C"/>
    <w:rsid w:val="00E2756F"/>
    <w:rsid w:val="00E50D25"/>
    <w:rsid w:val="00EA258A"/>
    <w:rsid w:val="00EA6379"/>
    <w:rsid w:val="00EC0536"/>
    <w:rsid w:val="00EC76E5"/>
    <w:rsid w:val="00EE02D5"/>
    <w:rsid w:val="00F2334A"/>
    <w:rsid w:val="00F56D13"/>
    <w:rsid w:val="00F81978"/>
    <w:rsid w:val="00F85655"/>
    <w:rsid w:val="00FC029E"/>
    <w:rsid w:val="00FD7EE0"/>
    <w:rsid w:val="00FF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5:docId w15:val="{4FCE980C-8540-4D59-8100-F2A6DD1B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C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paragraph" w:customStyle="1" w:styleId="Default">
    <w:name w:val="Default"/>
    <w:rsid w:val="00FF0D2E"/>
    <w:pPr>
      <w:widowControl/>
      <w:autoSpaceDE w:val="0"/>
      <w:adjustRightInd w:val="0"/>
      <w:textAlignment w:val="auto"/>
    </w:pPr>
    <w:rPr>
      <w:rFonts w:ascii="Arial" w:hAnsi="Arial" w:cs="Arial"/>
      <w:color w:val="000000"/>
      <w:kern w:val="0"/>
    </w:rPr>
  </w:style>
  <w:style w:type="numbering" w:customStyle="1" w:styleId="Outline">
    <w:name w:val="Outline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3782_904956992" TargetMode="External"/><Relationship Id="rId13" Type="http://schemas.openxmlformats.org/officeDocument/2006/relationships/hyperlink" Target="#__RefHeading__3798_904956992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#__RefHeading__3796_904956992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#__RefHeading__3804_90495699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3794_904956992" TargetMode="External"/><Relationship Id="rId5" Type="http://schemas.openxmlformats.org/officeDocument/2006/relationships/footnotes" Target="footnotes.xml"/><Relationship Id="rId15" Type="http://schemas.openxmlformats.org/officeDocument/2006/relationships/hyperlink" Target="#__RefHeading__3802_904956992" TargetMode="External"/><Relationship Id="rId10" Type="http://schemas.openxmlformats.org/officeDocument/2006/relationships/hyperlink" Target="#__RefHeading__3786_90495699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#__RefHeading__3784_904956992" TargetMode="External"/><Relationship Id="rId14" Type="http://schemas.openxmlformats.org/officeDocument/2006/relationships/hyperlink" Target="#__RefHeading__3800_90495699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13</Pages>
  <Words>1011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Planes de Pruebas Funcionales</vt:lpstr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Planes de Pruebas Funcionales</dc:title>
  <dc:subject>&lt;Nombre Proyecto&gt;</dc:subject>
  <dc:creator>JESSICA</dc:creator>
  <cp:keywords>0100</cp:keywords>
  <cp:lastModifiedBy>Usuario de Windows</cp:lastModifiedBy>
  <cp:revision>54</cp:revision>
  <cp:lastPrinted>2010-01-15T17:08:00Z</cp:lastPrinted>
  <dcterms:created xsi:type="dcterms:W3CDTF">2020-07-19T22:41:00Z</dcterms:created>
  <dcterms:modified xsi:type="dcterms:W3CDTF">2020-07-20T03:45:00Z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